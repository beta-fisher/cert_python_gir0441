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61576" w14:textId="3ACF1D89" w:rsidR="00C64CA7" w:rsidRPr="009A1CF4" w:rsidRDefault="00383870" w:rsidP="00C64CA7">
      <w:pPr>
        <w:pStyle w:val="Title"/>
      </w:pPr>
      <w:sdt>
        <w:sdtPr>
          <w:alias w:val="Title"/>
          <w:tag w:val=""/>
          <w:id w:val="-487021785"/>
          <w:placeholder>
            <w:docPart w:val="CA03001B0BE74E61AC68213A5B0BE44E"/>
          </w:placeholder>
          <w:dataBinding w:prefixMappings="xmlns:ns0='http://purl.org/dc/elements/1.1/' xmlns:ns1='http://schemas.openxmlformats.org/package/2006/metadata/core-properties' " w:xpath="/ns1:coreProperties[1]/ns0:title[1]" w:storeItemID="{6C3C8BC8-F283-45AE-878A-BAB7291924A1}"/>
          <w:text/>
        </w:sdtPr>
        <w:sdtEndPr/>
        <w:sdtContent>
          <w:r w:rsidR="00073518" w:rsidRPr="00C64CA7">
            <w:t>Lab – RESTCONF with Python</w:t>
          </w:r>
        </w:sdtContent>
      </w:sdt>
      <w:r w:rsidR="00C64CA7">
        <w:t xml:space="preserve"> </w:t>
      </w:r>
    </w:p>
    <w:p w14:paraId="4961273D" w14:textId="77777777" w:rsidR="00DC2503" w:rsidRPr="00BB73FF" w:rsidRDefault="00DC2503" w:rsidP="00DC2503">
      <w:pPr>
        <w:pStyle w:val="LabSection"/>
        <w:widowControl/>
        <w:numPr>
          <w:ilvl w:val="0"/>
          <w:numId w:val="3"/>
        </w:numPr>
        <w:outlineLvl w:val="9"/>
      </w:pPr>
      <w:r w:rsidRPr="00BB73FF">
        <w:t>Objective</w:t>
      </w:r>
      <w:r>
        <w:t>s</w:t>
      </w:r>
    </w:p>
    <w:p w14:paraId="2F2B2734" w14:textId="77777777" w:rsidR="00DC2503" w:rsidRDefault="00DC2503" w:rsidP="00DC2503">
      <w:pPr>
        <w:pStyle w:val="BodyTextL25Bold"/>
      </w:pPr>
      <w:r>
        <w:t>Part 1: RESTCONF basics in Python</w:t>
      </w:r>
    </w:p>
    <w:p w14:paraId="258BB9C7" w14:textId="77777777" w:rsidR="00DC2503" w:rsidRDefault="00DC2503" w:rsidP="00DC2503">
      <w:pPr>
        <w:pStyle w:val="BodyTextL25Bold"/>
      </w:pPr>
      <w:r>
        <w:t>Part 2: Modify interface configuration with RESTCONF in Python</w:t>
      </w:r>
    </w:p>
    <w:p w14:paraId="7C62D07F" w14:textId="77777777" w:rsidR="00DC2503" w:rsidRPr="00C07FD9" w:rsidRDefault="00DC2503" w:rsidP="00DC2503">
      <w:pPr>
        <w:pStyle w:val="LabSection"/>
        <w:widowControl/>
        <w:numPr>
          <w:ilvl w:val="0"/>
          <w:numId w:val="3"/>
        </w:numPr>
        <w:outlineLvl w:val="9"/>
      </w:pPr>
      <w:r>
        <w:t>Background / Scenario</w:t>
      </w:r>
    </w:p>
    <w:p w14:paraId="75E583BB" w14:textId="77777777" w:rsidR="00DC2503" w:rsidRDefault="00DC2503" w:rsidP="00DC2503">
      <w:pPr>
        <w:pStyle w:val="BodyTextL25"/>
      </w:pPr>
      <w:r>
        <w:t>Following up the previous lab activity, in this lab you will learn how to execute the RESTCONF API calls using Python scripts.</w:t>
      </w:r>
    </w:p>
    <w:p w14:paraId="00FB96D9" w14:textId="77777777" w:rsidR="00DC2503" w:rsidRDefault="00DC2503" w:rsidP="00DC2503">
      <w:pPr>
        <w:pStyle w:val="LabSection"/>
        <w:widowControl/>
        <w:numPr>
          <w:ilvl w:val="0"/>
          <w:numId w:val="3"/>
        </w:numPr>
        <w:outlineLvl w:val="9"/>
      </w:pPr>
      <w:r>
        <w:t>Required Resources</w:t>
      </w:r>
    </w:p>
    <w:p w14:paraId="4ED6A453" w14:textId="77777777" w:rsidR="00DC2503" w:rsidRDefault="00DC2503" w:rsidP="00DC2503">
      <w:pPr>
        <w:pStyle w:val="Bulletlevel1"/>
        <w:spacing w:before="60" w:after="60" w:line="276" w:lineRule="auto"/>
      </w:pPr>
      <w:r>
        <w:t>Python 3.x environment</w:t>
      </w:r>
    </w:p>
    <w:p w14:paraId="1B6AE56A" w14:textId="77777777" w:rsidR="00DC2503" w:rsidRDefault="00DC2503" w:rsidP="00DC2503">
      <w:pPr>
        <w:pStyle w:val="Bulletlevel1"/>
        <w:spacing w:before="60" w:after="60" w:line="276" w:lineRule="auto"/>
      </w:pPr>
      <w:r>
        <w:t>Access to a router with the IOS XE operating system version 16.6 or higher.</w:t>
      </w:r>
    </w:p>
    <w:p w14:paraId="6EEFC99A" w14:textId="5895366C" w:rsidR="00DC2503" w:rsidRDefault="00DC2503" w:rsidP="00DC2503">
      <w:pPr>
        <w:pStyle w:val="Heading1"/>
      </w:pPr>
      <w:r>
        <w:t>Instructions</w:t>
      </w:r>
    </w:p>
    <w:p w14:paraId="00161EB2" w14:textId="77777777" w:rsidR="00DC2503" w:rsidRPr="00DC2503" w:rsidRDefault="00DC2503" w:rsidP="00DC2503">
      <w:pPr>
        <w:pStyle w:val="PartHead"/>
      </w:pPr>
      <w:r w:rsidRPr="00DC2503">
        <w:t>RESTCONF in Python</w:t>
      </w:r>
    </w:p>
    <w:p w14:paraId="6BA44EFB" w14:textId="6F55B7C8" w:rsidR="00DC2503" w:rsidRDefault="00DC2503" w:rsidP="00DC2503">
      <w:pPr>
        <w:pStyle w:val="BodyTextL25"/>
      </w:pPr>
      <w:r>
        <w:t>In this part, you will use Python to request a RESTCONF API.</w:t>
      </w:r>
    </w:p>
    <w:p w14:paraId="5EDC50B1" w14:textId="27578149" w:rsidR="00DC2503" w:rsidRDefault="00DC2503" w:rsidP="00DC2503">
      <w:pPr>
        <w:pStyle w:val="StepHead"/>
      </w:pPr>
      <w:r>
        <w:t>Import modules and disable SSL warnings.</w:t>
      </w:r>
    </w:p>
    <w:p w14:paraId="7EE91005" w14:textId="77777777" w:rsidR="00DC2503" w:rsidRDefault="00DC2503" w:rsidP="00DC2503">
      <w:pPr>
        <w:pStyle w:val="SubStepAlphaX"/>
      </w:pPr>
      <w:r>
        <w:t xml:space="preserve">In IDLE, click </w:t>
      </w:r>
      <w:r w:rsidRPr="00E36BCA">
        <w:rPr>
          <w:b/>
        </w:rPr>
        <w:t>File &gt; New File</w:t>
      </w:r>
      <w:r>
        <w:t xml:space="preserve"> to open IDLE Editor. </w:t>
      </w:r>
    </w:p>
    <w:p w14:paraId="4E189A6F" w14:textId="77777777" w:rsidR="00DC2503" w:rsidRDefault="00DC2503" w:rsidP="00DC2503">
      <w:pPr>
        <w:pStyle w:val="SubStepAlphaX"/>
      </w:pPr>
      <w:r>
        <w:t xml:space="preserve">Save the file as </w:t>
      </w:r>
      <w:r>
        <w:rPr>
          <w:b/>
        </w:rPr>
        <w:t>lab 2.5</w:t>
      </w:r>
      <w:r w:rsidRPr="00E36BCA">
        <w:rPr>
          <w:b/>
        </w:rPr>
        <w:t>.py</w:t>
      </w:r>
      <w:r>
        <w:t xml:space="preserve">. </w:t>
      </w:r>
    </w:p>
    <w:p w14:paraId="20E96FAA" w14:textId="77777777" w:rsidR="00DC2503" w:rsidRDefault="00DC2503" w:rsidP="00DC2503">
      <w:pPr>
        <w:pStyle w:val="SubStepAlphaX"/>
      </w:pPr>
      <w:r>
        <w:t>Enter the following commands to import the modules and disable SSL certificate warnings:</w:t>
      </w:r>
    </w:p>
    <w:p w14:paraId="366D9058"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b/>
          <w:bCs/>
          <w:color w:val="800000"/>
          <w:sz w:val="20"/>
          <w:szCs w:val="20"/>
        </w:rPr>
        <w:t>import</w:t>
      </w:r>
      <w:r w:rsidRPr="00642947">
        <w:rPr>
          <w:rFonts w:ascii="Courier New" w:eastAsia="Times New Roman" w:hAnsi="Courier New" w:cs="Courier New"/>
          <w:color w:val="000000"/>
          <w:sz w:val="20"/>
          <w:szCs w:val="20"/>
        </w:rPr>
        <w:t xml:space="preserve"> json</w:t>
      </w:r>
    </w:p>
    <w:p w14:paraId="244753AA"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b/>
          <w:bCs/>
          <w:color w:val="800000"/>
          <w:sz w:val="20"/>
          <w:szCs w:val="20"/>
        </w:rPr>
        <w:t>import</w:t>
      </w:r>
      <w:r w:rsidRPr="00642947">
        <w:rPr>
          <w:rFonts w:ascii="Courier New" w:eastAsia="Times New Roman" w:hAnsi="Courier New" w:cs="Courier New"/>
          <w:color w:val="000000"/>
          <w:sz w:val="20"/>
          <w:szCs w:val="20"/>
        </w:rPr>
        <w:t xml:space="preserve"> requests</w:t>
      </w:r>
    </w:p>
    <w:p w14:paraId="5F617679"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proofErr w:type="gramStart"/>
      <w:r w:rsidRPr="00642947">
        <w:rPr>
          <w:rFonts w:ascii="Courier New" w:eastAsia="Times New Roman" w:hAnsi="Courier New" w:cs="Courier New"/>
          <w:color w:val="000000"/>
          <w:sz w:val="20"/>
          <w:szCs w:val="20"/>
        </w:rPr>
        <w:t>requests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packages</w:t>
      </w:r>
      <w:proofErr w:type="gram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urllib3</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disable_warnings</w:t>
      </w:r>
      <w:r w:rsidRPr="00642947">
        <w:rPr>
          <w:rFonts w:ascii="Courier New" w:eastAsia="Times New Roman" w:hAnsi="Courier New" w:cs="Courier New"/>
          <w:color w:val="808030"/>
          <w:sz w:val="20"/>
          <w:szCs w:val="20"/>
        </w:rPr>
        <w:t>()</w:t>
      </w:r>
    </w:p>
    <w:p w14:paraId="390AF85E" w14:textId="77777777" w:rsidR="00DC2503" w:rsidRDefault="00DC2503" w:rsidP="00DC2503">
      <w:pPr>
        <w:pStyle w:val="BodyTextL50"/>
      </w:pPr>
      <w:r>
        <w:t xml:space="preserve">The </w:t>
      </w:r>
      <w:r w:rsidRPr="00250109">
        <w:rPr>
          <w:b/>
        </w:rPr>
        <w:t>json</w:t>
      </w:r>
      <w:r>
        <w:t xml:space="preserve"> module includes methods convert JSON data to Python objects and vice versa. The </w:t>
      </w:r>
      <w:r w:rsidRPr="00250109">
        <w:rPr>
          <w:b/>
        </w:rPr>
        <w:t>requests</w:t>
      </w:r>
      <w:r>
        <w:t xml:space="preserve"> module has methods that will let us send REST requests to a URI.</w:t>
      </w:r>
    </w:p>
    <w:p w14:paraId="74E70403" w14:textId="77777777" w:rsidR="00DC2503" w:rsidRDefault="00DC2503" w:rsidP="00DC2503">
      <w:pPr>
        <w:pStyle w:val="StepHead"/>
      </w:pPr>
      <w:r>
        <w:t>Build the request components.</w:t>
      </w:r>
    </w:p>
    <w:p w14:paraId="5D91ED6F" w14:textId="77777777" w:rsidR="00DC2503" w:rsidRDefault="00DC2503" w:rsidP="00DC2503">
      <w:pPr>
        <w:pStyle w:val="BodyTextL25"/>
      </w:pPr>
      <w:r>
        <w:t>Create a string variable to hold the API endpoint URI and two dictionaries, one for the request header and one for the body JSON. These are the same tasks you completed in the Postman application.</w:t>
      </w:r>
    </w:p>
    <w:p w14:paraId="424EAF63" w14:textId="77777777" w:rsidR="00DC2503" w:rsidRDefault="00DC2503" w:rsidP="00DC2503">
      <w:pPr>
        <w:pStyle w:val="SubStepAlphaX"/>
      </w:pPr>
      <w:r>
        <w:t xml:space="preserve">Create a variable named </w:t>
      </w:r>
      <w:proofErr w:type="spellStart"/>
      <w:r>
        <w:rPr>
          <w:b/>
        </w:rPr>
        <w:t>api</w:t>
      </w:r>
      <w:r w:rsidRPr="00E36BCA">
        <w:rPr>
          <w:b/>
        </w:rPr>
        <w:t>_url</w:t>
      </w:r>
      <w:proofErr w:type="spellEnd"/>
      <w:r>
        <w:t xml:space="preserve"> and assign the URL (adjust the IP address to match the router’s current address).</w:t>
      </w:r>
    </w:p>
    <w:p w14:paraId="5FAB50AA" w14:textId="77777777" w:rsidR="00DC2503" w:rsidRPr="00642947" w:rsidRDefault="00DC2503" w:rsidP="00DC2503">
      <w:pPr>
        <w:pStyle w:val="HTMLPreformatted"/>
        <w:shd w:val="clear" w:color="auto" w:fill="FFFFFF"/>
        <w:rPr>
          <w:rFonts w:cs="Courier New"/>
          <w:color w:val="000000"/>
        </w:rPr>
      </w:pPr>
      <w:r>
        <w:rPr>
          <w:rFonts w:cs="Courier New"/>
          <w:color w:val="000000"/>
        </w:rPr>
        <w:tab/>
      </w:r>
      <w:proofErr w:type="spellStart"/>
      <w:r w:rsidRPr="00642947">
        <w:rPr>
          <w:rFonts w:cs="Courier New"/>
          <w:color w:val="000000"/>
        </w:rPr>
        <w:t>api_url</w:t>
      </w:r>
      <w:proofErr w:type="spellEnd"/>
      <w:r w:rsidRPr="00642947">
        <w:rPr>
          <w:rFonts w:cs="Courier New"/>
          <w:color w:val="000000"/>
        </w:rPr>
        <w:t xml:space="preserve"> </w:t>
      </w:r>
      <w:r w:rsidRPr="00642947">
        <w:rPr>
          <w:rFonts w:cs="Courier New"/>
          <w:color w:val="808030"/>
        </w:rPr>
        <w:t>=</w:t>
      </w:r>
      <w:r w:rsidRPr="00642947">
        <w:rPr>
          <w:rFonts w:cs="Courier New"/>
          <w:color w:val="000000"/>
        </w:rPr>
        <w:t xml:space="preserve"> </w:t>
      </w:r>
      <w:r w:rsidRPr="00642947">
        <w:rPr>
          <w:rFonts w:cs="Courier New"/>
          <w:color w:val="0000E6"/>
        </w:rPr>
        <w:t>"https://</w:t>
      </w:r>
      <w:r>
        <w:rPr>
          <w:rFonts w:cs="Courier New"/>
          <w:color w:val="0000E6"/>
        </w:rPr>
        <w:t>192.168.56.101</w:t>
      </w:r>
      <w:r w:rsidRPr="00642947">
        <w:rPr>
          <w:rFonts w:cs="Courier New"/>
          <w:color w:val="0000E6"/>
        </w:rPr>
        <w:t>/restconf/data/ietf-interfaces:interfaces"</w:t>
      </w:r>
    </w:p>
    <w:p w14:paraId="4A427295" w14:textId="77777777" w:rsidR="00DC2503" w:rsidRDefault="00DC2503" w:rsidP="00DC2503">
      <w:pPr>
        <w:pStyle w:val="SubStepAlphaX"/>
      </w:pPr>
      <w:r>
        <w:t xml:space="preserve">Create a dictionary variable named </w:t>
      </w:r>
      <w:r w:rsidRPr="0024785A">
        <w:rPr>
          <w:b/>
        </w:rPr>
        <w:t>headers</w:t>
      </w:r>
      <w:r>
        <w:t xml:space="preserve"> that has keys for </w:t>
      </w:r>
      <w:r w:rsidRPr="001A1AC0">
        <w:rPr>
          <w:b/>
        </w:rPr>
        <w:t>Accept</w:t>
      </w:r>
      <w:r>
        <w:t xml:space="preserve"> and </w:t>
      </w:r>
      <w:r w:rsidRPr="001A1AC0">
        <w:rPr>
          <w:b/>
        </w:rPr>
        <w:t>C</w:t>
      </w:r>
      <w:r w:rsidRPr="00FE3963">
        <w:rPr>
          <w:b/>
        </w:rPr>
        <w:t>ontent-type</w:t>
      </w:r>
      <w:r>
        <w:t xml:space="preserve"> and assign the keys the value </w:t>
      </w:r>
      <w:r w:rsidRPr="001A1AC0">
        <w:rPr>
          <w:b/>
        </w:rPr>
        <w:t>application/</w:t>
      </w:r>
      <w:proofErr w:type="spellStart"/>
      <w:r w:rsidRPr="001A1AC0">
        <w:rPr>
          <w:b/>
        </w:rPr>
        <w:t>yang-data+json</w:t>
      </w:r>
      <w:proofErr w:type="spellEnd"/>
      <w:r>
        <w:t>.</w:t>
      </w:r>
    </w:p>
    <w:p w14:paraId="72329C63" w14:textId="77777777" w:rsidR="00DC2503" w:rsidRPr="00642947" w:rsidRDefault="00DC2503" w:rsidP="00DC2503">
      <w:pPr>
        <w:pStyle w:val="HTMLPreformatted"/>
        <w:shd w:val="clear" w:color="auto" w:fill="FFFFFF"/>
        <w:ind w:left="720"/>
        <w:rPr>
          <w:rFonts w:cs="Courier New"/>
          <w:color w:val="000000"/>
        </w:rPr>
      </w:pPr>
      <w:r>
        <w:t xml:space="preserve"> </w:t>
      </w:r>
      <w:r w:rsidRPr="00642947">
        <w:rPr>
          <w:rFonts w:cs="Courier New"/>
          <w:color w:val="000000"/>
        </w:rPr>
        <w:t xml:space="preserve">headers </w:t>
      </w:r>
      <w:r w:rsidRPr="00642947">
        <w:rPr>
          <w:rFonts w:cs="Courier New"/>
          <w:color w:val="808030"/>
        </w:rPr>
        <w:t>=</w:t>
      </w:r>
      <w:r w:rsidRPr="00642947">
        <w:rPr>
          <w:rFonts w:cs="Courier New"/>
          <w:color w:val="000000"/>
        </w:rPr>
        <w:t xml:space="preserve"> </w:t>
      </w:r>
      <w:proofErr w:type="gramStart"/>
      <w:r w:rsidRPr="00642947">
        <w:rPr>
          <w:rFonts w:cs="Courier New"/>
          <w:color w:val="800080"/>
        </w:rPr>
        <w:t>{</w:t>
      </w:r>
      <w:r w:rsidRPr="00642947">
        <w:rPr>
          <w:rFonts w:cs="Courier New"/>
          <w:color w:val="000000"/>
        </w:rPr>
        <w:t xml:space="preserve"> </w:t>
      </w:r>
      <w:r w:rsidRPr="00642947">
        <w:rPr>
          <w:rFonts w:cs="Courier New"/>
          <w:color w:val="0000E6"/>
        </w:rPr>
        <w:t>"</w:t>
      </w:r>
      <w:proofErr w:type="gramEnd"/>
      <w:r w:rsidRPr="00642947">
        <w:rPr>
          <w:rFonts w:cs="Courier New"/>
          <w:color w:val="0000E6"/>
        </w:rPr>
        <w:t>Accept"</w:t>
      </w:r>
      <w:r w:rsidRPr="00642947">
        <w:rPr>
          <w:rFonts w:cs="Courier New"/>
          <w:color w:val="808030"/>
        </w:rPr>
        <w:t>:</w:t>
      </w:r>
      <w:r w:rsidRPr="00642947">
        <w:rPr>
          <w:rFonts w:cs="Courier New"/>
          <w:color w:val="000000"/>
        </w:rPr>
        <w:t xml:space="preserve"> </w:t>
      </w:r>
      <w:r w:rsidRPr="00642947">
        <w:rPr>
          <w:rFonts w:cs="Courier New"/>
          <w:color w:val="0000E6"/>
        </w:rPr>
        <w:t>"application/</w:t>
      </w:r>
      <w:proofErr w:type="spellStart"/>
      <w:r w:rsidRPr="00642947">
        <w:rPr>
          <w:rFonts w:cs="Courier New"/>
          <w:color w:val="0000E6"/>
        </w:rPr>
        <w:t>yang-data+json</w:t>
      </w:r>
      <w:proofErr w:type="spellEnd"/>
      <w:r w:rsidRPr="00642947">
        <w:rPr>
          <w:rFonts w:cs="Courier New"/>
          <w:color w:val="0000E6"/>
        </w:rPr>
        <w:t>"</w:t>
      </w:r>
      <w:r w:rsidRPr="00642947">
        <w:rPr>
          <w:rFonts w:cs="Courier New"/>
          <w:color w:val="808030"/>
        </w:rPr>
        <w:t>,</w:t>
      </w:r>
      <w:r w:rsidRPr="00642947">
        <w:rPr>
          <w:rFonts w:cs="Courier New"/>
          <w:color w:val="000000"/>
        </w:rPr>
        <w:t xml:space="preserve"> </w:t>
      </w:r>
    </w:p>
    <w:p w14:paraId="1AA66F23"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Content-type"</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E6"/>
          <w:sz w:val="20"/>
          <w:szCs w:val="20"/>
        </w:rPr>
        <w:t>"application</w:t>
      </w:r>
      <w:proofErr w:type="spellEnd"/>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yang-data+json</w:t>
      </w:r>
      <w:proofErr w:type="spellEnd"/>
      <w:r w:rsidRPr="00642947">
        <w:rPr>
          <w:rFonts w:ascii="Courier New" w:eastAsia="Times New Roman" w:hAnsi="Courier New" w:cs="Courier New"/>
          <w:color w:val="0000E6"/>
          <w:sz w:val="20"/>
          <w:szCs w:val="20"/>
        </w:rPr>
        <w:t>"</w:t>
      </w:r>
    </w:p>
    <w:p w14:paraId="7E025E37"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r w:rsidRPr="00250109">
        <w:t xml:space="preserve"> </w:t>
      </w:r>
    </w:p>
    <w:p w14:paraId="3BE54F47" w14:textId="77777777" w:rsidR="00DC2503" w:rsidRDefault="00DC2503" w:rsidP="00DC2503">
      <w:pPr>
        <w:pStyle w:val="CMD"/>
      </w:pPr>
    </w:p>
    <w:p w14:paraId="671F34D3" w14:textId="77777777" w:rsidR="00DC2503" w:rsidRDefault="00DC2503" w:rsidP="00DC2503">
      <w:pPr>
        <w:pStyle w:val="SubStepAlphaX"/>
      </w:pPr>
      <w:r>
        <w:lastRenderedPageBreak/>
        <w:t xml:space="preserve">Create a Python tuple variable named </w:t>
      </w:r>
      <w:proofErr w:type="spellStart"/>
      <w:r w:rsidRPr="00BA56E2">
        <w:rPr>
          <w:b/>
        </w:rPr>
        <w:t>basic</w:t>
      </w:r>
      <w:r>
        <w:rPr>
          <w:b/>
        </w:rPr>
        <w:t>auth</w:t>
      </w:r>
      <w:proofErr w:type="spellEnd"/>
      <w:r>
        <w:t xml:space="preserve"> that has two keys needed for authentication, </w:t>
      </w:r>
      <w:r w:rsidRPr="00CC2124">
        <w:rPr>
          <w:b/>
        </w:rPr>
        <w:t>username</w:t>
      </w:r>
      <w:r>
        <w:t xml:space="preserve"> and </w:t>
      </w:r>
      <w:r w:rsidRPr="00CC2124">
        <w:rPr>
          <w:b/>
        </w:rPr>
        <w:t>password</w:t>
      </w:r>
      <w:r>
        <w:t>.</w:t>
      </w:r>
    </w:p>
    <w:p w14:paraId="333A8148" w14:textId="77777777" w:rsidR="00DC2503" w:rsidRPr="00642947" w:rsidRDefault="00DC2503" w:rsidP="00DC2503">
      <w:pPr>
        <w:pStyle w:val="HTMLPreformatted"/>
        <w:shd w:val="clear" w:color="auto" w:fill="FFFFFF"/>
        <w:rPr>
          <w:rFonts w:cs="Courier New"/>
          <w:color w:val="000000"/>
        </w:rPr>
      </w:pPr>
      <w:r>
        <w:tab/>
      </w:r>
      <w:proofErr w:type="spellStart"/>
      <w:r w:rsidRPr="00642947">
        <w:rPr>
          <w:rFonts w:cs="Courier New"/>
          <w:color w:val="000000"/>
        </w:rPr>
        <w:t>basicauth</w:t>
      </w:r>
      <w:proofErr w:type="spellEnd"/>
      <w:r w:rsidRPr="00642947">
        <w:rPr>
          <w:rFonts w:cs="Courier New"/>
          <w:color w:val="000000"/>
        </w:rPr>
        <w:t xml:space="preserve"> </w:t>
      </w:r>
      <w:r w:rsidRPr="00642947">
        <w:rPr>
          <w:rFonts w:cs="Courier New"/>
          <w:color w:val="808030"/>
        </w:rPr>
        <w:t>=</w:t>
      </w:r>
      <w:r w:rsidRPr="00642947">
        <w:rPr>
          <w:rFonts w:cs="Courier New"/>
          <w:color w:val="000000"/>
        </w:rPr>
        <w:t xml:space="preserve"> </w:t>
      </w:r>
      <w:r w:rsidRPr="00642947">
        <w:rPr>
          <w:rFonts w:cs="Courier New"/>
          <w:color w:val="808030"/>
        </w:rPr>
        <w:t>(</w:t>
      </w:r>
      <w:r w:rsidRPr="00642947">
        <w:rPr>
          <w:rFonts w:cs="Courier New"/>
          <w:color w:val="0000E6"/>
        </w:rPr>
        <w:t>"cisco"</w:t>
      </w:r>
      <w:r w:rsidRPr="00642947">
        <w:rPr>
          <w:rFonts w:cs="Courier New"/>
          <w:color w:val="808030"/>
        </w:rPr>
        <w:t>,</w:t>
      </w:r>
      <w:r w:rsidRPr="00642947">
        <w:rPr>
          <w:rFonts w:cs="Courier New"/>
          <w:color w:val="000000"/>
        </w:rPr>
        <w:t xml:space="preserve"> </w:t>
      </w:r>
      <w:r w:rsidRPr="00642947">
        <w:rPr>
          <w:rFonts w:cs="Courier New"/>
          <w:color w:val="0000E6"/>
        </w:rPr>
        <w:t>"cisco123!"</w:t>
      </w:r>
      <w:r w:rsidRPr="00642947">
        <w:rPr>
          <w:rFonts w:cs="Courier New"/>
          <w:color w:val="808030"/>
        </w:rPr>
        <w:t>)</w:t>
      </w:r>
    </w:p>
    <w:p w14:paraId="667E7FF2" w14:textId="77777777" w:rsidR="00DC2503" w:rsidRDefault="00DC2503" w:rsidP="00DC2503">
      <w:pPr>
        <w:pStyle w:val="StepHead"/>
      </w:pPr>
      <w:r>
        <w:t>Send the request.</w:t>
      </w:r>
    </w:p>
    <w:p w14:paraId="1DFF4A1F" w14:textId="77777777" w:rsidR="00DC2503" w:rsidRDefault="00DC2503" w:rsidP="00DC2503">
      <w:pPr>
        <w:pStyle w:val="BodyTextL25"/>
      </w:pPr>
      <w:r>
        <w:t xml:space="preserve">You will now use the variables created in the previous step as parameters for the </w:t>
      </w:r>
      <w:proofErr w:type="spellStart"/>
      <w:proofErr w:type="gramStart"/>
      <w:r w:rsidRPr="002B31CC">
        <w:rPr>
          <w:b/>
        </w:rPr>
        <w:t>requests.</w:t>
      </w:r>
      <w:r>
        <w:rPr>
          <w:b/>
        </w:rPr>
        <w:t>get</w:t>
      </w:r>
      <w:proofErr w:type="spellEnd"/>
      <w:r w:rsidRPr="002B31CC">
        <w:rPr>
          <w:b/>
        </w:rPr>
        <w:t>(</w:t>
      </w:r>
      <w:proofErr w:type="gramEnd"/>
      <w:r w:rsidRPr="002B31CC">
        <w:rPr>
          <w:b/>
        </w:rPr>
        <w:t>)</w:t>
      </w:r>
      <w:r>
        <w:t xml:space="preserve"> method. This method sends an HTTP GET request to the RESTCONF API. You will assign the result of the request to a variable name </w:t>
      </w:r>
      <w:r w:rsidRPr="00FE3963">
        <w:rPr>
          <w:b/>
        </w:rPr>
        <w:t>resp</w:t>
      </w:r>
      <w:r>
        <w:t>. That variable will hold the JSON response from the API. If the request is successful, the JSON will contain the returned YANG data model.</w:t>
      </w:r>
    </w:p>
    <w:p w14:paraId="65CB4D9E" w14:textId="77777777" w:rsidR="00DC2503" w:rsidRDefault="00DC2503" w:rsidP="00DC2503">
      <w:pPr>
        <w:pStyle w:val="SubStepAlphaX"/>
      </w:pPr>
      <w:r>
        <w:t>Enter the following statement:</w:t>
      </w:r>
    </w:p>
    <w:p w14:paraId="436D95BE" w14:textId="77777777" w:rsidR="00DC2503" w:rsidRDefault="00DC2503" w:rsidP="00DC2503">
      <w:pPr>
        <w:pStyle w:val="CMD"/>
        <w:ind w:left="360"/>
      </w:pPr>
      <w:r>
        <w:t xml:space="preserve">resp = </w:t>
      </w:r>
      <w:proofErr w:type="spellStart"/>
      <w:proofErr w:type="gramStart"/>
      <w:r>
        <w:t>requests.get</w:t>
      </w:r>
      <w:proofErr w:type="spellEnd"/>
      <w:r>
        <w:t>(</w:t>
      </w:r>
      <w:proofErr w:type="spellStart"/>
      <w:proofErr w:type="gramEnd"/>
      <w:r>
        <w:t>api_url</w:t>
      </w:r>
      <w:proofErr w:type="spellEnd"/>
      <w:r>
        <w:t>, auth=</w:t>
      </w:r>
      <w:proofErr w:type="spellStart"/>
      <w:r w:rsidRPr="00BA56E2">
        <w:t>basicauth</w:t>
      </w:r>
      <w:proofErr w:type="spellEnd"/>
      <w:r w:rsidRPr="00BA56E2">
        <w:t>,</w:t>
      </w:r>
      <w:r>
        <w:t xml:space="preserve"> </w:t>
      </w:r>
      <w:r w:rsidRPr="007E2880">
        <w:t>headers=headers,</w:t>
      </w:r>
      <w:r>
        <w:t xml:space="preserve"> </w:t>
      </w:r>
      <w:r w:rsidRPr="007E2880">
        <w:t>verify=False)</w:t>
      </w:r>
    </w:p>
    <w:p w14:paraId="5E1670B7" w14:textId="77777777" w:rsidR="00DC2503" w:rsidRDefault="00DC2503" w:rsidP="00DC2503">
      <w:pPr>
        <w:pStyle w:val="BodyTextL25"/>
        <w:keepNext/>
      </w:pPr>
      <w:r>
        <w:t>The various elements of this statement are:</w:t>
      </w:r>
    </w:p>
    <w:tbl>
      <w:tblPr>
        <w:tblStyle w:val="LabTableStyle"/>
        <w:tblW w:w="0" w:type="auto"/>
        <w:tblLook w:val="04A0" w:firstRow="1" w:lastRow="0" w:firstColumn="1" w:lastColumn="0" w:noHBand="0" w:noVBand="1"/>
      </w:tblPr>
      <w:tblGrid>
        <w:gridCol w:w="2425"/>
        <w:gridCol w:w="7285"/>
      </w:tblGrid>
      <w:tr w:rsidR="00DC2503" w:rsidRPr="000B4FC5" w14:paraId="07C3FE67" w14:textId="77777777" w:rsidTr="00AC14EB">
        <w:trPr>
          <w:cnfStyle w:val="100000000000" w:firstRow="1" w:lastRow="0" w:firstColumn="0" w:lastColumn="0" w:oddVBand="0" w:evenVBand="0" w:oddHBand="0" w:evenHBand="0" w:firstRowFirstColumn="0" w:firstRowLastColumn="0" w:lastRowFirstColumn="0" w:lastRowLastColumn="0"/>
        </w:trPr>
        <w:tc>
          <w:tcPr>
            <w:tcW w:w="2425" w:type="dxa"/>
          </w:tcPr>
          <w:p w14:paraId="1DEEFC64" w14:textId="77777777" w:rsidR="00DC2503" w:rsidRPr="000B4FC5" w:rsidRDefault="00DC2503" w:rsidP="00AC14EB">
            <w:pPr>
              <w:pStyle w:val="BodyTextL25"/>
              <w:ind w:left="0"/>
              <w:rPr>
                <w:b/>
              </w:rPr>
            </w:pPr>
            <w:r w:rsidRPr="000B4FC5">
              <w:rPr>
                <w:b/>
              </w:rPr>
              <w:t>Element</w:t>
            </w:r>
          </w:p>
        </w:tc>
        <w:tc>
          <w:tcPr>
            <w:tcW w:w="7285" w:type="dxa"/>
          </w:tcPr>
          <w:p w14:paraId="74554EFC" w14:textId="77777777" w:rsidR="00DC2503" w:rsidRPr="000B4FC5" w:rsidRDefault="00DC2503" w:rsidP="00AC14EB">
            <w:pPr>
              <w:pStyle w:val="BodyTextL25"/>
              <w:ind w:left="0"/>
              <w:rPr>
                <w:b/>
              </w:rPr>
            </w:pPr>
            <w:r w:rsidRPr="000B4FC5">
              <w:rPr>
                <w:b/>
              </w:rPr>
              <w:t>Explanation</w:t>
            </w:r>
          </w:p>
        </w:tc>
      </w:tr>
      <w:tr w:rsidR="00DC2503" w14:paraId="131E3620" w14:textId="77777777" w:rsidTr="00AC14EB">
        <w:tc>
          <w:tcPr>
            <w:tcW w:w="2425" w:type="dxa"/>
          </w:tcPr>
          <w:p w14:paraId="05037BC8" w14:textId="77777777" w:rsidR="00DC2503" w:rsidRPr="00F93DEB" w:rsidRDefault="00DC2503" w:rsidP="00AC14EB">
            <w:pPr>
              <w:pStyle w:val="TableText"/>
              <w:rPr>
                <w:rFonts w:ascii="Courier New" w:hAnsi="Courier New" w:cs="Courier New"/>
              </w:rPr>
            </w:pPr>
            <w:r w:rsidRPr="00F93DEB">
              <w:rPr>
                <w:rFonts w:ascii="Courier New" w:hAnsi="Courier New" w:cs="Courier New"/>
              </w:rPr>
              <w:t>resp</w:t>
            </w:r>
          </w:p>
        </w:tc>
        <w:tc>
          <w:tcPr>
            <w:tcW w:w="7285" w:type="dxa"/>
          </w:tcPr>
          <w:p w14:paraId="71B04A45" w14:textId="77777777" w:rsidR="00DC2503" w:rsidRDefault="00DC2503" w:rsidP="00AC14EB">
            <w:pPr>
              <w:pStyle w:val="TableText"/>
            </w:pPr>
            <w:r>
              <w:t>the variable to hold the response from the API.</w:t>
            </w:r>
          </w:p>
        </w:tc>
      </w:tr>
      <w:tr w:rsidR="00DC2503" w14:paraId="26228353" w14:textId="77777777" w:rsidTr="00AC14EB">
        <w:tc>
          <w:tcPr>
            <w:tcW w:w="2425" w:type="dxa"/>
          </w:tcPr>
          <w:p w14:paraId="090F2340" w14:textId="77777777" w:rsidR="00DC2503" w:rsidRPr="00F93DEB" w:rsidRDefault="00DC2503" w:rsidP="00AC14EB">
            <w:pPr>
              <w:pStyle w:val="TableText"/>
              <w:rPr>
                <w:rFonts w:ascii="Courier New" w:hAnsi="Courier New" w:cs="Courier New"/>
              </w:rPr>
            </w:pPr>
            <w:proofErr w:type="spellStart"/>
            <w:proofErr w:type="gramStart"/>
            <w:r w:rsidRPr="00F93DEB">
              <w:rPr>
                <w:rFonts w:ascii="Courier New" w:hAnsi="Courier New" w:cs="Courier New"/>
              </w:rPr>
              <w:t>requests.</w:t>
            </w:r>
            <w:r>
              <w:rPr>
                <w:rFonts w:ascii="Courier New" w:hAnsi="Courier New" w:cs="Courier New"/>
              </w:rPr>
              <w:t>get</w:t>
            </w:r>
            <w:proofErr w:type="spellEnd"/>
            <w:r w:rsidRPr="00F93DEB">
              <w:rPr>
                <w:rFonts w:ascii="Courier New" w:hAnsi="Courier New" w:cs="Courier New"/>
              </w:rPr>
              <w:t>(</w:t>
            </w:r>
            <w:proofErr w:type="gramEnd"/>
            <w:r w:rsidRPr="00F93DEB">
              <w:rPr>
                <w:rFonts w:ascii="Courier New" w:hAnsi="Courier New" w:cs="Courier New"/>
              </w:rPr>
              <w:t>)</w:t>
            </w:r>
          </w:p>
        </w:tc>
        <w:tc>
          <w:tcPr>
            <w:tcW w:w="7285" w:type="dxa"/>
          </w:tcPr>
          <w:p w14:paraId="24C7F584" w14:textId="77777777" w:rsidR="00DC2503" w:rsidRDefault="00DC2503" w:rsidP="00AC14EB">
            <w:pPr>
              <w:pStyle w:val="TableText"/>
            </w:pPr>
            <w:r>
              <w:t>the method that actually makes the GET request.</w:t>
            </w:r>
          </w:p>
        </w:tc>
      </w:tr>
      <w:tr w:rsidR="00DC2503" w14:paraId="6C266C67" w14:textId="77777777" w:rsidTr="00AC14EB">
        <w:tc>
          <w:tcPr>
            <w:tcW w:w="2425" w:type="dxa"/>
          </w:tcPr>
          <w:p w14:paraId="1514CDBD" w14:textId="77777777" w:rsidR="00DC2503" w:rsidRPr="00F93DEB" w:rsidRDefault="00DC2503" w:rsidP="00AC14EB">
            <w:pPr>
              <w:pStyle w:val="TableText"/>
              <w:rPr>
                <w:rFonts w:ascii="Courier New" w:hAnsi="Courier New" w:cs="Courier New"/>
              </w:rPr>
            </w:pPr>
            <w:proofErr w:type="spellStart"/>
            <w:r>
              <w:rPr>
                <w:rFonts w:ascii="Courier New" w:hAnsi="Courier New" w:cs="Courier New"/>
              </w:rPr>
              <w:t>api</w:t>
            </w:r>
            <w:r w:rsidRPr="00F93DEB">
              <w:rPr>
                <w:rFonts w:ascii="Courier New" w:hAnsi="Courier New" w:cs="Courier New"/>
              </w:rPr>
              <w:t>_url</w:t>
            </w:r>
            <w:proofErr w:type="spellEnd"/>
          </w:p>
        </w:tc>
        <w:tc>
          <w:tcPr>
            <w:tcW w:w="7285" w:type="dxa"/>
          </w:tcPr>
          <w:p w14:paraId="5A25832E" w14:textId="77777777" w:rsidR="00DC2503" w:rsidRDefault="00DC2503" w:rsidP="00AC14EB">
            <w:pPr>
              <w:pStyle w:val="TableText"/>
            </w:pPr>
            <w:r>
              <w:t>the variable that holds the URL address string</w:t>
            </w:r>
          </w:p>
        </w:tc>
      </w:tr>
      <w:tr w:rsidR="00DC2503" w14:paraId="72E87D11" w14:textId="77777777" w:rsidTr="00AC14EB">
        <w:tc>
          <w:tcPr>
            <w:tcW w:w="2425" w:type="dxa"/>
          </w:tcPr>
          <w:p w14:paraId="19198C74" w14:textId="77777777" w:rsidR="00DC2503" w:rsidRPr="00F93DEB" w:rsidRDefault="00DC2503" w:rsidP="00AC14EB">
            <w:pPr>
              <w:pStyle w:val="TableText"/>
              <w:rPr>
                <w:rFonts w:ascii="Courier New" w:hAnsi="Courier New" w:cs="Courier New"/>
              </w:rPr>
            </w:pPr>
            <w:r>
              <w:rPr>
                <w:rFonts w:ascii="Courier New" w:hAnsi="Courier New" w:cs="Courier New"/>
              </w:rPr>
              <w:t>auth</w:t>
            </w:r>
          </w:p>
        </w:tc>
        <w:tc>
          <w:tcPr>
            <w:tcW w:w="7285" w:type="dxa"/>
          </w:tcPr>
          <w:p w14:paraId="042DFA50" w14:textId="77777777" w:rsidR="00DC2503" w:rsidRDefault="00DC2503" w:rsidP="00AC14EB">
            <w:pPr>
              <w:pStyle w:val="TableText"/>
            </w:pPr>
            <w:r>
              <w:t>the tuple variable created to hold the authentication information</w:t>
            </w:r>
          </w:p>
        </w:tc>
      </w:tr>
      <w:tr w:rsidR="00DC2503" w14:paraId="59B1995D" w14:textId="77777777" w:rsidTr="00AC14EB">
        <w:tc>
          <w:tcPr>
            <w:tcW w:w="2425" w:type="dxa"/>
          </w:tcPr>
          <w:p w14:paraId="5C12E33E" w14:textId="77777777" w:rsidR="00DC2503" w:rsidRPr="00F93DEB" w:rsidRDefault="00DC2503" w:rsidP="00AC14EB">
            <w:pPr>
              <w:pStyle w:val="TableText"/>
              <w:rPr>
                <w:rFonts w:ascii="Courier New" w:hAnsi="Courier New" w:cs="Courier New"/>
              </w:rPr>
            </w:pPr>
            <w:r w:rsidRPr="00F93DEB">
              <w:rPr>
                <w:rFonts w:ascii="Courier New" w:hAnsi="Courier New" w:cs="Courier New"/>
              </w:rPr>
              <w:t>headers=headers</w:t>
            </w:r>
          </w:p>
        </w:tc>
        <w:tc>
          <w:tcPr>
            <w:tcW w:w="7285" w:type="dxa"/>
          </w:tcPr>
          <w:p w14:paraId="5BA4BB48" w14:textId="77777777" w:rsidR="00DC2503" w:rsidRDefault="00DC2503" w:rsidP="00AC14EB">
            <w:pPr>
              <w:pStyle w:val="TableText"/>
            </w:pPr>
            <w:r>
              <w:t xml:space="preserve">a parameter that is assigned to the </w:t>
            </w:r>
            <w:proofErr w:type="gramStart"/>
            <w:r>
              <w:t>headers</w:t>
            </w:r>
            <w:proofErr w:type="gramEnd"/>
            <w:r>
              <w:t xml:space="preserve"> variable</w:t>
            </w:r>
          </w:p>
        </w:tc>
      </w:tr>
      <w:tr w:rsidR="00DC2503" w14:paraId="05FFF3D2" w14:textId="77777777" w:rsidTr="00AC14EB">
        <w:tc>
          <w:tcPr>
            <w:tcW w:w="2425" w:type="dxa"/>
          </w:tcPr>
          <w:p w14:paraId="0D556752" w14:textId="77777777" w:rsidR="00DC2503" w:rsidRPr="00F93DEB" w:rsidRDefault="00DC2503" w:rsidP="00AC14EB">
            <w:pPr>
              <w:pStyle w:val="TableText"/>
              <w:rPr>
                <w:rFonts w:ascii="Courier New" w:hAnsi="Courier New" w:cs="Courier New"/>
              </w:rPr>
            </w:pPr>
            <w:r w:rsidRPr="00F93DEB">
              <w:rPr>
                <w:rFonts w:ascii="Courier New" w:hAnsi="Courier New" w:cs="Courier New"/>
              </w:rPr>
              <w:t>verify=False</w:t>
            </w:r>
          </w:p>
        </w:tc>
        <w:tc>
          <w:tcPr>
            <w:tcW w:w="7285" w:type="dxa"/>
          </w:tcPr>
          <w:p w14:paraId="206962CC" w14:textId="77777777" w:rsidR="00DC2503" w:rsidRDefault="00DC2503" w:rsidP="00AC14EB">
            <w:pPr>
              <w:pStyle w:val="TableText"/>
            </w:pPr>
            <w:r>
              <w:t>disables verification of the SSL certificate when the request is made</w:t>
            </w:r>
          </w:p>
        </w:tc>
      </w:tr>
    </w:tbl>
    <w:p w14:paraId="47396C3F" w14:textId="77777777" w:rsidR="00DC2503" w:rsidRDefault="00DC2503" w:rsidP="00DC2503">
      <w:pPr>
        <w:pStyle w:val="SubStepAlphaX"/>
      </w:pPr>
      <w:r>
        <w:t xml:space="preserve">Save your script and run it. There will not be any output </w:t>
      </w:r>
      <w:proofErr w:type="gramStart"/>
      <w:r>
        <w:t>yet</w:t>
      </w:r>
      <w:proofErr w:type="gramEnd"/>
      <w:r>
        <w:t xml:space="preserve"> but the script should run without errors. If not, review the steps and make sure your code does not contain any errors.</w:t>
      </w:r>
    </w:p>
    <w:p w14:paraId="00FA8621" w14:textId="77777777" w:rsidR="00DC2503" w:rsidRDefault="00DC2503" w:rsidP="00DC2503">
      <w:pPr>
        <w:pStyle w:val="StepHead"/>
      </w:pPr>
      <w:r>
        <w:t>Evaluate the response.</w:t>
      </w:r>
    </w:p>
    <w:p w14:paraId="25F86047" w14:textId="77777777" w:rsidR="00DC2503" w:rsidRDefault="00DC2503" w:rsidP="00DC2503">
      <w:pPr>
        <w:pStyle w:val="BodyTextL25"/>
      </w:pPr>
      <w:r>
        <w:t>Now the YANG model response values can be extracted from the response JSON.</w:t>
      </w:r>
    </w:p>
    <w:p w14:paraId="449257CA" w14:textId="77777777" w:rsidR="00DC2503" w:rsidRDefault="00DC2503" w:rsidP="00DC2503">
      <w:pPr>
        <w:pStyle w:val="SubStepAlphaX"/>
      </w:pPr>
      <w:r>
        <w:t xml:space="preserve">The response JSON is not compatible with Python dictionary and list objects so it is converted to Python format. Create a new variable called </w:t>
      </w:r>
      <w:proofErr w:type="spellStart"/>
      <w:r w:rsidRPr="002B31CC">
        <w:rPr>
          <w:b/>
        </w:rPr>
        <w:t>response_json</w:t>
      </w:r>
      <w:proofErr w:type="spellEnd"/>
      <w:r>
        <w:t xml:space="preserve"> and assign the variable </w:t>
      </w:r>
      <w:r w:rsidRPr="00FE3963">
        <w:rPr>
          <w:b/>
        </w:rPr>
        <w:t>resp</w:t>
      </w:r>
      <w:r>
        <w:t xml:space="preserve"> to it adding the </w:t>
      </w:r>
      <w:proofErr w:type="gramStart"/>
      <w:r w:rsidRPr="002B31CC">
        <w:rPr>
          <w:b/>
        </w:rPr>
        <w:t>json(</w:t>
      </w:r>
      <w:proofErr w:type="gramEnd"/>
      <w:r w:rsidRPr="002B31CC">
        <w:rPr>
          <w:b/>
        </w:rPr>
        <w:t>)</w:t>
      </w:r>
      <w:r>
        <w:t xml:space="preserve"> method to convert the JSON. The statement is as follows:</w:t>
      </w:r>
    </w:p>
    <w:p w14:paraId="3D3EB71D" w14:textId="77777777" w:rsidR="00DC2503" w:rsidRPr="00903F19" w:rsidRDefault="00DC2503" w:rsidP="00DC2503">
      <w:pPr>
        <w:pStyle w:val="CMD"/>
      </w:pPr>
      <w:r>
        <w:t xml:space="preserve"> </w:t>
      </w:r>
      <w:proofErr w:type="spellStart"/>
      <w:r w:rsidRPr="00903F19">
        <w:t>response_json</w:t>
      </w:r>
      <w:proofErr w:type="spellEnd"/>
      <w:r w:rsidRPr="00903F19">
        <w:t xml:space="preserve"> = </w:t>
      </w:r>
      <w:proofErr w:type="spellStart"/>
      <w:proofErr w:type="gramStart"/>
      <w:r w:rsidRPr="00903F19">
        <w:t>resp.json</w:t>
      </w:r>
      <w:proofErr w:type="spellEnd"/>
      <w:proofErr w:type="gramEnd"/>
      <w:r w:rsidRPr="00903F19">
        <w:t>()</w:t>
      </w:r>
    </w:p>
    <w:p w14:paraId="2A03A3B6" w14:textId="77777777" w:rsidR="00DC2503" w:rsidRDefault="00DC2503" w:rsidP="00DC2503">
      <w:pPr>
        <w:pStyle w:val="SubStepAlphaX"/>
      </w:pPr>
      <w:r>
        <w:t>You can verify that your code returns the JSON in the IDLE Shell by temporarily adding a print statement to your script, as follows:</w:t>
      </w:r>
    </w:p>
    <w:p w14:paraId="68AC3E3A" w14:textId="77777777" w:rsidR="00DC2503" w:rsidRDefault="00DC2503" w:rsidP="00DC2503">
      <w:pPr>
        <w:pStyle w:val="HTMLPreformatted"/>
        <w:shd w:val="clear" w:color="auto" w:fill="FFFFFF"/>
      </w:pPr>
      <w:r>
        <w:rPr>
          <w:b/>
          <w:bCs/>
          <w:color w:val="800000"/>
        </w:rPr>
        <w:tab/>
        <w:t>print</w:t>
      </w:r>
      <w:r>
        <w:t>(</w:t>
      </w:r>
      <w:proofErr w:type="spellStart"/>
      <w:r>
        <w:t>response_json</w:t>
      </w:r>
      <w:proofErr w:type="spellEnd"/>
      <w:r>
        <w:t>)</w:t>
      </w:r>
    </w:p>
    <w:p w14:paraId="32DC315B" w14:textId="77777777" w:rsidR="00DC2503" w:rsidRDefault="00DC2503" w:rsidP="00DC2503">
      <w:pPr>
        <w:pStyle w:val="SubStepAlphaX"/>
      </w:pPr>
      <w:r>
        <w:t>Save and run your script. You should get output similar to the following although your service ticket number will be different:</w:t>
      </w:r>
    </w:p>
    <w:p w14:paraId="445E3451" w14:textId="77777777" w:rsidR="00DC2503" w:rsidRDefault="00DC2503" w:rsidP="00DC2503">
      <w:pPr>
        <w:pStyle w:val="SubStepAlphaX"/>
        <w:numPr>
          <w:ilvl w:val="0"/>
          <w:numId w:val="0"/>
        </w:numPr>
        <w:ind w:left="720"/>
        <w:jc w:val="center"/>
      </w:pPr>
      <w:r w:rsidRPr="009D6819">
        <w:rPr>
          <w:noProof/>
        </w:rPr>
        <w:drawing>
          <wp:inline distT="0" distB="0" distL="0" distR="0" wp14:anchorId="5B714DE6" wp14:editId="6D1EAF63">
            <wp:extent cx="5283200" cy="909884"/>
            <wp:effectExtent l="0" t="0" r="0" b="5080"/>
            <wp:docPr id="1" name="Picture 1" descr="The figure shows output from th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0241" cy="912819"/>
                    </a:xfrm>
                    <a:prstGeom prst="rect">
                      <a:avLst/>
                    </a:prstGeom>
                  </pic:spPr>
                </pic:pic>
              </a:graphicData>
            </a:graphic>
          </wp:inline>
        </w:drawing>
      </w:r>
    </w:p>
    <w:p w14:paraId="6D09F378" w14:textId="77777777" w:rsidR="00DC2503" w:rsidRDefault="00DC2503" w:rsidP="00DC2503">
      <w:pPr>
        <w:pStyle w:val="SubStepAlphaX"/>
      </w:pPr>
      <w:r>
        <w:t xml:space="preserve">To prettify the output, use the </w:t>
      </w:r>
      <w:proofErr w:type="spellStart"/>
      <w:proofErr w:type="gramStart"/>
      <w:r>
        <w:t>json.dumps</w:t>
      </w:r>
      <w:proofErr w:type="spellEnd"/>
      <w:proofErr w:type="gramEnd"/>
      <w:r>
        <w:t>() function with the “indent” parameter:</w:t>
      </w:r>
    </w:p>
    <w:p w14:paraId="31CE3FF3" w14:textId="77777777" w:rsidR="00DC2503" w:rsidRPr="00642947" w:rsidRDefault="00DC2503" w:rsidP="00DC2503">
      <w:pPr>
        <w:pStyle w:val="HTMLPreformatted"/>
        <w:shd w:val="clear" w:color="auto" w:fill="FFFFFF"/>
        <w:rPr>
          <w:rFonts w:cs="Courier New"/>
          <w:color w:val="000000"/>
        </w:rPr>
      </w:pPr>
      <w:r>
        <w:tab/>
      </w:r>
      <w:proofErr w:type="gramStart"/>
      <w:r w:rsidRPr="00642947">
        <w:rPr>
          <w:rFonts w:cs="Courier New"/>
          <w:b/>
          <w:bCs/>
          <w:color w:val="800000"/>
        </w:rPr>
        <w:t>print</w:t>
      </w:r>
      <w:r w:rsidRPr="00642947">
        <w:rPr>
          <w:rFonts w:cs="Courier New"/>
          <w:color w:val="808030"/>
        </w:rPr>
        <w:t>(</w:t>
      </w:r>
      <w:proofErr w:type="spellStart"/>
      <w:proofErr w:type="gramEnd"/>
      <w:r w:rsidRPr="00642947">
        <w:rPr>
          <w:rFonts w:cs="Courier New"/>
          <w:color w:val="000000"/>
        </w:rPr>
        <w:t>json</w:t>
      </w:r>
      <w:r w:rsidRPr="00642947">
        <w:rPr>
          <w:rFonts w:cs="Courier New"/>
          <w:color w:val="808030"/>
        </w:rPr>
        <w:t>.</w:t>
      </w:r>
      <w:r w:rsidRPr="00642947">
        <w:rPr>
          <w:rFonts w:cs="Courier New"/>
          <w:color w:val="000000"/>
        </w:rPr>
        <w:t>dumps</w:t>
      </w:r>
      <w:proofErr w:type="spellEnd"/>
      <w:r w:rsidRPr="00642947">
        <w:rPr>
          <w:rFonts w:cs="Courier New"/>
          <w:color w:val="808030"/>
        </w:rPr>
        <w:t>(</w:t>
      </w:r>
      <w:proofErr w:type="spellStart"/>
      <w:r w:rsidRPr="00642947">
        <w:rPr>
          <w:rFonts w:cs="Courier New"/>
          <w:color w:val="000000"/>
        </w:rPr>
        <w:t>response_json</w:t>
      </w:r>
      <w:proofErr w:type="spellEnd"/>
      <w:r w:rsidRPr="00642947">
        <w:rPr>
          <w:rFonts w:cs="Courier New"/>
          <w:color w:val="808030"/>
        </w:rPr>
        <w:t>,</w:t>
      </w:r>
      <w:r w:rsidRPr="00642947">
        <w:rPr>
          <w:rFonts w:cs="Courier New"/>
          <w:color w:val="000000"/>
        </w:rPr>
        <w:t xml:space="preserve"> indent</w:t>
      </w:r>
      <w:r w:rsidRPr="00642947">
        <w:rPr>
          <w:rFonts w:cs="Courier New"/>
          <w:color w:val="808030"/>
        </w:rPr>
        <w:t>=</w:t>
      </w:r>
      <w:r w:rsidRPr="00642947">
        <w:rPr>
          <w:rFonts w:cs="Courier New"/>
          <w:color w:val="008C00"/>
        </w:rPr>
        <w:t>4</w:t>
      </w:r>
      <w:r w:rsidRPr="00642947">
        <w:rPr>
          <w:rFonts w:cs="Courier New"/>
          <w:color w:val="808030"/>
        </w:rPr>
        <w:t>))</w:t>
      </w:r>
    </w:p>
    <w:p w14:paraId="507822C5" w14:textId="77777777" w:rsidR="00DC2503" w:rsidRPr="00B0211B" w:rsidRDefault="00DC2503" w:rsidP="00DC2503">
      <w:pPr>
        <w:pStyle w:val="CMD"/>
      </w:pPr>
    </w:p>
    <w:p w14:paraId="2BDAC313" w14:textId="77777777" w:rsidR="00DC2503" w:rsidRDefault="00DC2503" w:rsidP="00DC2503">
      <w:pPr>
        <w:pStyle w:val="SubStepAlphaX"/>
      </w:pPr>
      <w:r>
        <w:t>Save and run your script. If you experience errors, check the code again.</w:t>
      </w:r>
    </w:p>
    <w:p w14:paraId="027A6BC6" w14:textId="77777777" w:rsidR="00DC2503" w:rsidRDefault="00DC2503" w:rsidP="00DC2503">
      <w:pPr>
        <w:pStyle w:val="PartHead"/>
      </w:pPr>
      <w:r>
        <w:t>Modify interface configuration with RESTCONF in Python</w:t>
      </w:r>
    </w:p>
    <w:p w14:paraId="2D85436D" w14:textId="77777777" w:rsidR="00DC2503" w:rsidRDefault="00DC2503" w:rsidP="00DC2503">
      <w:pPr>
        <w:pStyle w:val="StepHead"/>
      </w:pPr>
      <w:r>
        <w:t>Create the Python HTTP PUT request</w:t>
      </w:r>
    </w:p>
    <w:p w14:paraId="6C7884CA" w14:textId="77777777" w:rsidR="00DC2503" w:rsidRPr="00593C68" w:rsidRDefault="00DC2503" w:rsidP="00DC2503">
      <w:pPr>
        <w:pStyle w:val="BodyTextL25"/>
      </w:pPr>
      <w:r>
        <w:t>In this part, you will use Python to request a RESTCONF API with a PUT method to create or modify existing configuration.</w:t>
      </w:r>
    </w:p>
    <w:p w14:paraId="668B2235" w14:textId="77777777" w:rsidR="00DC2503" w:rsidRDefault="00DC2503" w:rsidP="00DC2503">
      <w:pPr>
        <w:pStyle w:val="StepHead"/>
      </w:pPr>
      <w:r>
        <w:t>Import modules and disable SSL warnings.</w:t>
      </w:r>
    </w:p>
    <w:p w14:paraId="02AC2998" w14:textId="77777777" w:rsidR="00DC2503" w:rsidRDefault="00DC2503" w:rsidP="00DC2503">
      <w:pPr>
        <w:pStyle w:val="SubStepAlphaX"/>
      </w:pPr>
      <w:r>
        <w:t xml:space="preserve">In IDLE, click </w:t>
      </w:r>
      <w:r w:rsidRPr="00E36BCA">
        <w:rPr>
          <w:b/>
        </w:rPr>
        <w:t>File &gt; New File</w:t>
      </w:r>
      <w:r>
        <w:t xml:space="preserve"> to open IDLE Editor. </w:t>
      </w:r>
    </w:p>
    <w:p w14:paraId="21C453A2" w14:textId="77777777" w:rsidR="00DC2503" w:rsidRDefault="00DC2503" w:rsidP="00DC2503">
      <w:pPr>
        <w:pStyle w:val="SubStepAlphaX"/>
      </w:pPr>
      <w:r>
        <w:t xml:space="preserve">Save the file as </w:t>
      </w:r>
      <w:r>
        <w:rPr>
          <w:b/>
        </w:rPr>
        <w:t>lab 2.5 part2</w:t>
      </w:r>
      <w:r w:rsidRPr="00E36BCA">
        <w:rPr>
          <w:b/>
        </w:rPr>
        <w:t>.py</w:t>
      </w:r>
      <w:r>
        <w:t xml:space="preserve">. </w:t>
      </w:r>
    </w:p>
    <w:p w14:paraId="03C9362A" w14:textId="77777777" w:rsidR="00DC2503" w:rsidRDefault="00DC2503" w:rsidP="00DC2503">
      <w:pPr>
        <w:pStyle w:val="SubStepAlphaX"/>
      </w:pPr>
      <w:r>
        <w:t>Enter the following commands to import the modules and disable SSL certificate warnings:</w:t>
      </w:r>
    </w:p>
    <w:p w14:paraId="592F983D" w14:textId="77777777" w:rsidR="00DC2503" w:rsidRPr="00642947" w:rsidRDefault="00DC2503" w:rsidP="00DC2503">
      <w:pPr>
        <w:pStyle w:val="HTMLPreformatted"/>
        <w:shd w:val="clear" w:color="auto" w:fill="FFFFFF"/>
        <w:ind w:left="720"/>
        <w:rPr>
          <w:rFonts w:cs="Courier New"/>
          <w:color w:val="000000"/>
        </w:rPr>
      </w:pPr>
      <w:r w:rsidRPr="00642947">
        <w:rPr>
          <w:rFonts w:cs="Courier New"/>
          <w:b/>
          <w:bCs/>
          <w:color w:val="800000"/>
        </w:rPr>
        <w:t>import</w:t>
      </w:r>
      <w:r w:rsidRPr="00642947">
        <w:rPr>
          <w:rFonts w:cs="Courier New"/>
          <w:color w:val="000000"/>
        </w:rPr>
        <w:t xml:space="preserve"> json</w:t>
      </w:r>
    </w:p>
    <w:p w14:paraId="11F031BB"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b/>
          <w:bCs/>
          <w:color w:val="800000"/>
          <w:sz w:val="20"/>
          <w:szCs w:val="20"/>
        </w:rPr>
        <w:t>import</w:t>
      </w:r>
      <w:r w:rsidRPr="00642947">
        <w:rPr>
          <w:rFonts w:ascii="Courier New" w:eastAsia="Times New Roman" w:hAnsi="Courier New" w:cs="Courier New"/>
          <w:color w:val="000000"/>
          <w:sz w:val="20"/>
          <w:szCs w:val="20"/>
        </w:rPr>
        <w:t xml:space="preserve"> requests</w:t>
      </w:r>
    </w:p>
    <w:p w14:paraId="46B0970B"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proofErr w:type="gramStart"/>
      <w:r w:rsidRPr="00642947">
        <w:rPr>
          <w:rFonts w:ascii="Courier New" w:eastAsia="Times New Roman" w:hAnsi="Courier New" w:cs="Courier New"/>
          <w:color w:val="000000"/>
          <w:sz w:val="20"/>
          <w:szCs w:val="20"/>
        </w:rPr>
        <w:t>requests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packages</w:t>
      </w:r>
      <w:proofErr w:type="gram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urllib3</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disable_warnings</w:t>
      </w:r>
      <w:r w:rsidRPr="00642947">
        <w:rPr>
          <w:rFonts w:ascii="Courier New" w:eastAsia="Times New Roman" w:hAnsi="Courier New" w:cs="Courier New"/>
          <w:color w:val="808030"/>
          <w:sz w:val="20"/>
          <w:szCs w:val="20"/>
        </w:rPr>
        <w:t>()</w:t>
      </w:r>
    </w:p>
    <w:p w14:paraId="7F9F5F1A" w14:textId="77777777" w:rsidR="00DC2503" w:rsidRDefault="00DC2503" w:rsidP="00DC2503">
      <w:pPr>
        <w:pStyle w:val="BodyTextL50"/>
      </w:pPr>
      <w:r>
        <w:t xml:space="preserve">The </w:t>
      </w:r>
      <w:r w:rsidRPr="00250109">
        <w:rPr>
          <w:b/>
        </w:rPr>
        <w:t>json</w:t>
      </w:r>
      <w:r>
        <w:t xml:space="preserve"> module includes methods convert JSON data to Python objects and vice versa. The </w:t>
      </w:r>
      <w:r w:rsidRPr="00250109">
        <w:rPr>
          <w:b/>
        </w:rPr>
        <w:t>requests</w:t>
      </w:r>
      <w:r>
        <w:t xml:space="preserve"> module has methods that will let us send REST requests to a URI.</w:t>
      </w:r>
    </w:p>
    <w:p w14:paraId="20106E0B" w14:textId="77777777" w:rsidR="00DC2503" w:rsidRDefault="00DC2503" w:rsidP="00DC2503">
      <w:pPr>
        <w:pStyle w:val="StepHead"/>
      </w:pPr>
      <w:r>
        <w:t>Build the request components.</w:t>
      </w:r>
    </w:p>
    <w:p w14:paraId="315A70BE" w14:textId="77777777" w:rsidR="00DC2503" w:rsidRDefault="00DC2503" w:rsidP="00DC2503">
      <w:pPr>
        <w:pStyle w:val="BodyTextL25"/>
      </w:pPr>
      <w:r>
        <w:t>Create a string variable to hold the API endpoint URI and two dictionaries, one for the request header and one for the body JSON. These are the same tasks you completed in the Postman application.</w:t>
      </w:r>
    </w:p>
    <w:p w14:paraId="75A3ED35" w14:textId="77777777" w:rsidR="00DC2503" w:rsidRDefault="00DC2503" w:rsidP="00DC2503">
      <w:pPr>
        <w:pStyle w:val="SubStepAlphaX"/>
      </w:pPr>
      <w:r>
        <w:t xml:space="preserve">Create a variable named </w:t>
      </w:r>
      <w:proofErr w:type="spellStart"/>
      <w:r>
        <w:rPr>
          <w:b/>
        </w:rPr>
        <w:t>api</w:t>
      </w:r>
      <w:r w:rsidRPr="00E36BCA">
        <w:rPr>
          <w:b/>
        </w:rPr>
        <w:t>_url</w:t>
      </w:r>
      <w:proofErr w:type="spellEnd"/>
      <w:r>
        <w:t xml:space="preserve"> and assign the URL that targets the </w:t>
      </w:r>
      <w:r w:rsidRPr="00560C10">
        <w:rPr>
          <w:b/>
        </w:rPr>
        <w:t>Loopback99</w:t>
      </w:r>
      <w:r>
        <w:t xml:space="preserve"> interface.</w:t>
      </w:r>
    </w:p>
    <w:p w14:paraId="2CCFEF55" w14:textId="77777777" w:rsidR="00DC2503" w:rsidRPr="00642947" w:rsidRDefault="00DC2503" w:rsidP="00DC2503">
      <w:pPr>
        <w:pStyle w:val="HTMLPreformatted"/>
        <w:shd w:val="clear" w:color="auto" w:fill="FFFFFF"/>
        <w:ind w:left="916"/>
        <w:rPr>
          <w:rFonts w:cs="Courier New"/>
          <w:color w:val="000000"/>
        </w:rPr>
      </w:pPr>
      <w:proofErr w:type="spellStart"/>
      <w:r w:rsidRPr="00642947">
        <w:rPr>
          <w:rFonts w:cs="Courier New"/>
          <w:color w:val="000000"/>
        </w:rPr>
        <w:t>api_url</w:t>
      </w:r>
      <w:proofErr w:type="spellEnd"/>
      <w:r w:rsidRPr="00642947">
        <w:rPr>
          <w:rFonts w:cs="Courier New"/>
          <w:color w:val="000000"/>
        </w:rPr>
        <w:t xml:space="preserve"> </w:t>
      </w:r>
      <w:r w:rsidRPr="00642947">
        <w:rPr>
          <w:rFonts w:cs="Courier New"/>
          <w:color w:val="808030"/>
        </w:rPr>
        <w:t>=</w:t>
      </w:r>
      <w:r w:rsidRPr="00642947">
        <w:rPr>
          <w:rFonts w:cs="Courier New"/>
          <w:color w:val="000000"/>
        </w:rPr>
        <w:t xml:space="preserve"> </w:t>
      </w:r>
      <w:r w:rsidRPr="00642947">
        <w:rPr>
          <w:rFonts w:cs="Courier New"/>
          <w:color w:val="0000E6"/>
        </w:rPr>
        <w:t>"https://</w:t>
      </w:r>
      <w:r>
        <w:rPr>
          <w:rFonts w:cs="Courier New"/>
          <w:color w:val="0000E6"/>
        </w:rPr>
        <w:t>192.168.56.101</w:t>
      </w:r>
      <w:r w:rsidRPr="00642947">
        <w:rPr>
          <w:rFonts w:cs="Courier New"/>
          <w:color w:val="0000E6"/>
        </w:rPr>
        <w:t>/restconf/data/ietf-interfaces:interfaces/interface=Loopback99"</w:t>
      </w:r>
    </w:p>
    <w:p w14:paraId="401D6B11" w14:textId="77777777" w:rsidR="00DC2503" w:rsidRDefault="00DC2503" w:rsidP="00DC2503">
      <w:pPr>
        <w:pStyle w:val="SubStepAlphaX"/>
      </w:pPr>
      <w:r>
        <w:t xml:space="preserve">Create a dictionary variable named </w:t>
      </w:r>
      <w:r w:rsidRPr="0024785A">
        <w:rPr>
          <w:b/>
        </w:rPr>
        <w:t>headers</w:t>
      </w:r>
      <w:r>
        <w:t xml:space="preserve"> that has keys for </w:t>
      </w:r>
      <w:r w:rsidRPr="001A1AC0">
        <w:rPr>
          <w:b/>
        </w:rPr>
        <w:t>Accept</w:t>
      </w:r>
      <w:r>
        <w:t xml:space="preserve"> and </w:t>
      </w:r>
      <w:r w:rsidRPr="001A1AC0">
        <w:rPr>
          <w:b/>
        </w:rPr>
        <w:t>C</w:t>
      </w:r>
      <w:r w:rsidRPr="00FE3963">
        <w:rPr>
          <w:b/>
        </w:rPr>
        <w:t>ontent-type</w:t>
      </w:r>
      <w:r>
        <w:t xml:space="preserve"> and assign the keys the value </w:t>
      </w:r>
      <w:r w:rsidRPr="001A1AC0">
        <w:rPr>
          <w:b/>
        </w:rPr>
        <w:t>application/</w:t>
      </w:r>
      <w:proofErr w:type="spellStart"/>
      <w:r w:rsidRPr="001A1AC0">
        <w:rPr>
          <w:b/>
        </w:rPr>
        <w:t>yang-data+json</w:t>
      </w:r>
      <w:proofErr w:type="spellEnd"/>
      <w:r>
        <w:t>.</w:t>
      </w:r>
    </w:p>
    <w:p w14:paraId="43A14730" w14:textId="77777777" w:rsidR="00DC2503" w:rsidRPr="00642947" w:rsidRDefault="00DC2503" w:rsidP="00DC2503">
      <w:pPr>
        <w:pStyle w:val="HTMLPreformatted"/>
        <w:shd w:val="clear" w:color="auto" w:fill="FFFFFF"/>
        <w:ind w:left="916"/>
        <w:rPr>
          <w:rFonts w:cs="Courier New"/>
          <w:color w:val="000000"/>
        </w:rPr>
      </w:pPr>
      <w:r w:rsidRPr="00642947">
        <w:rPr>
          <w:rFonts w:cs="Courier New"/>
          <w:color w:val="000000"/>
        </w:rPr>
        <w:t xml:space="preserve">headers </w:t>
      </w:r>
      <w:r w:rsidRPr="00642947">
        <w:rPr>
          <w:rFonts w:cs="Courier New"/>
          <w:color w:val="808030"/>
        </w:rPr>
        <w:t>=</w:t>
      </w:r>
      <w:r w:rsidRPr="00642947">
        <w:rPr>
          <w:rFonts w:cs="Courier New"/>
          <w:color w:val="000000"/>
        </w:rPr>
        <w:t xml:space="preserve"> </w:t>
      </w:r>
      <w:r w:rsidRPr="00642947">
        <w:rPr>
          <w:rFonts w:cs="Courier New"/>
          <w:color w:val="800080"/>
        </w:rPr>
        <w:t>{</w:t>
      </w:r>
    </w:p>
    <w:p w14:paraId="1D34D861"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"Accept"</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"application/</w:t>
      </w:r>
      <w:proofErr w:type="spellStart"/>
      <w:r w:rsidRPr="00642947">
        <w:rPr>
          <w:rFonts w:ascii="Courier New" w:eastAsia="Times New Roman" w:hAnsi="Courier New" w:cs="Courier New"/>
          <w:color w:val="0000E6"/>
          <w:sz w:val="20"/>
          <w:szCs w:val="20"/>
        </w:rPr>
        <w:t>yang-data+json</w:t>
      </w:r>
      <w:proofErr w:type="spellEnd"/>
      <w:r w:rsidRPr="00642947">
        <w:rPr>
          <w:rFonts w:ascii="Courier New" w:eastAsia="Times New Roman" w:hAnsi="Courier New" w:cs="Courier New"/>
          <w:color w:val="0000E6"/>
          <w:sz w:val="20"/>
          <w:szCs w:val="20"/>
        </w:rPr>
        <w:t>"</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p>
    <w:p w14:paraId="0F5DAFD9"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Content-type"</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E6"/>
          <w:sz w:val="20"/>
          <w:szCs w:val="20"/>
        </w:rPr>
        <w:t>"application</w:t>
      </w:r>
      <w:proofErr w:type="spellEnd"/>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yang-data+json</w:t>
      </w:r>
      <w:proofErr w:type="spellEnd"/>
      <w:r w:rsidRPr="00642947">
        <w:rPr>
          <w:rFonts w:ascii="Courier New" w:eastAsia="Times New Roman" w:hAnsi="Courier New" w:cs="Courier New"/>
          <w:color w:val="0000E6"/>
          <w:sz w:val="20"/>
          <w:szCs w:val="20"/>
        </w:rPr>
        <w:t>"</w:t>
      </w:r>
    </w:p>
    <w:p w14:paraId="182FCA90"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7C7AA8A9" w14:textId="77777777" w:rsidR="00DC2503" w:rsidRDefault="00DC2503" w:rsidP="00DC2503">
      <w:pPr>
        <w:pStyle w:val="SubStepAlphaX"/>
      </w:pPr>
      <w:r>
        <w:t xml:space="preserve">Create a Python tuple variable named </w:t>
      </w:r>
      <w:proofErr w:type="spellStart"/>
      <w:r w:rsidRPr="00BA56E2">
        <w:rPr>
          <w:b/>
        </w:rPr>
        <w:t>basic</w:t>
      </w:r>
      <w:r>
        <w:rPr>
          <w:b/>
        </w:rPr>
        <w:t>auth</w:t>
      </w:r>
      <w:proofErr w:type="spellEnd"/>
      <w:r>
        <w:t xml:space="preserve"> that has two keys needed for authentication, </w:t>
      </w:r>
      <w:r w:rsidRPr="00CC2124">
        <w:rPr>
          <w:b/>
        </w:rPr>
        <w:t>username</w:t>
      </w:r>
      <w:r>
        <w:t xml:space="preserve"> and </w:t>
      </w:r>
      <w:r w:rsidRPr="00CC2124">
        <w:rPr>
          <w:b/>
        </w:rPr>
        <w:t>password</w:t>
      </w:r>
      <w:r>
        <w:t>.</w:t>
      </w:r>
    </w:p>
    <w:p w14:paraId="08A55E00" w14:textId="77777777" w:rsidR="00DC2503" w:rsidRPr="00642947" w:rsidRDefault="00DC2503" w:rsidP="00DC2503">
      <w:pPr>
        <w:pStyle w:val="HTMLPreformatted"/>
        <w:shd w:val="clear" w:color="auto" w:fill="FFFFFF"/>
        <w:rPr>
          <w:rFonts w:cs="Courier New"/>
          <w:color w:val="000000"/>
        </w:rPr>
      </w:pPr>
      <w:r>
        <w:tab/>
      </w:r>
      <w:proofErr w:type="spellStart"/>
      <w:r w:rsidRPr="00642947">
        <w:rPr>
          <w:rFonts w:cs="Courier New"/>
          <w:color w:val="000000"/>
        </w:rPr>
        <w:t>basicauth</w:t>
      </w:r>
      <w:proofErr w:type="spellEnd"/>
      <w:r w:rsidRPr="00642947">
        <w:rPr>
          <w:rFonts w:cs="Courier New"/>
          <w:color w:val="000000"/>
        </w:rPr>
        <w:t xml:space="preserve"> </w:t>
      </w:r>
      <w:r w:rsidRPr="00642947">
        <w:rPr>
          <w:rFonts w:cs="Courier New"/>
          <w:color w:val="808030"/>
        </w:rPr>
        <w:t>=</w:t>
      </w:r>
      <w:r w:rsidRPr="00642947">
        <w:rPr>
          <w:rFonts w:cs="Courier New"/>
          <w:color w:val="000000"/>
        </w:rPr>
        <w:t xml:space="preserve"> </w:t>
      </w:r>
      <w:r w:rsidRPr="00642947">
        <w:rPr>
          <w:rFonts w:cs="Courier New"/>
          <w:color w:val="808030"/>
        </w:rPr>
        <w:t>(</w:t>
      </w:r>
      <w:r w:rsidRPr="00642947">
        <w:rPr>
          <w:rFonts w:cs="Courier New"/>
          <w:color w:val="0000E6"/>
        </w:rPr>
        <w:t>"cisco"</w:t>
      </w:r>
      <w:r w:rsidRPr="00642947">
        <w:rPr>
          <w:rFonts w:cs="Courier New"/>
          <w:color w:val="808030"/>
        </w:rPr>
        <w:t>,</w:t>
      </w:r>
      <w:r w:rsidRPr="00642947">
        <w:rPr>
          <w:rFonts w:cs="Courier New"/>
          <w:color w:val="000000"/>
        </w:rPr>
        <w:t xml:space="preserve"> </w:t>
      </w:r>
      <w:r w:rsidRPr="00642947">
        <w:rPr>
          <w:rFonts w:cs="Courier New"/>
          <w:color w:val="0000E6"/>
        </w:rPr>
        <w:t>"cisco123!"</w:t>
      </w:r>
      <w:r w:rsidRPr="00642947">
        <w:rPr>
          <w:rFonts w:cs="Courier New"/>
          <w:color w:val="808030"/>
        </w:rPr>
        <w:t>)</w:t>
      </w:r>
    </w:p>
    <w:p w14:paraId="4B13CA31" w14:textId="77777777" w:rsidR="00DC2503" w:rsidRDefault="00DC2503" w:rsidP="00DC2503">
      <w:pPr>
        <w:pStyle w:val="CMD"/>
      </w:pPr>
    </w:p>
    <w:p w14:paraId="51408960" w14:textId="77777777" w:rsidR="00DC2503" w:rsidRDefault="00DC2503" w:rsidP="00DC2503">
      <w:pPr>
        <w:pStyle w:val="SubStepAlphaX"/>
      </w:pPr>
      <w:r>
        <w:t xml:space="preserve">Create a Python dictionary variable </w:t>
      </w:r>
      <w:proofErr w:type="spellStart"/>
      <w:r>
        <w:t>yangConfig</w:t>
      </w:r>
      <w:proofErr w:type="spellEnd"/>
      <w:r>
        <w:t xml:space="preserve"> holding the YANG data to create new interface Loopback99 (you use here the dictionary data from the Postman lab before, be aware that the JSON’s </w:t>
      </w:r>
      <w:proofErr w:type="spellStart"/>
      <w:r>
        <w:t>boolean</w:t>
      </w:r>
      <w:proofErr w:type="spellEnd"/>
      <w:r>
        <w:t xml:space="preserve"> </w:t>
      </w:r>
      <w:r w:rsidRPr="000E2331">
        <w:rPr>
          <w:b/>
        </w:rPr>
        <w:t>true</w:t>
      </w:r>
      <w:r>
        <w:t xml:space="preserve"> is in Python </w:t>
      </w:r>
      <w:r w:rsidRPr="000E2331">
        <w:rPr>
          <w:b/>
        </w:rPr>
        <w:t>True</w:t>
      </w:r>
      <w:r>
        <w:t xml:space="preserve"> with capital “T”):</w:t>
      </w:r>
    </w:p>
    <w:p w14:paraId="33E2FDF8" w14:textId="77777777" w:rsidR="00DC2503" w:rsidRPr="00642947" w:rsidRDefault="00DC2503" w:rsidP="00DC2503">
      <w:pPr>
        <w:pStyle w:val="HTMLPreformatted"/>
        <w:shd w:val="clear" w:color="auto" w:fill="FFFFFF"/>
        <w:ind w:left="916"/>
        <w:rPr>
          <w:rFonts w:cs="Courier New"/>
          <w:color w:val="000000"/>
        </w:rPr>
      </w:pPr>
      <w:proofErr w:type="spellStart"/>
      <w:r w:rsidRPr="00642947">
        <w:rPr>
          <w:rFonts w:cs="Courier New"/>
          <w:color w:val="000000"/>
        </w:rPr>
        <w:t>yangConfig</w:t>
      </w:r>
      <w:proofErr w:type="spellEnd"/>
      <w:r w:rsidRPr="00642947">
        <w:rPr>
          <w:rFonts w:cs="Courier New"/>
          <w:color w:val="000000"/>
        </w:rPr>
        <w:t xml:space="preserve"> </w:t>
      </w:r>
      <w:r w:rsidRPr="00642947">
        <w:rPr>
          <w:rFonts w:cs="Courier New"/>
          <w:color w:val="808030"/>
        </w:rPr>
        <w:t>=</w:t>
      </w:r>
      <w:r w:rsidRPr="00642947">
        <w:rPr>
          <w:rFonts w:cs="Courier New"/>
          <w:color w:val="000000"/>
        </w:rPr>
        <w:t xml:space="preserve"> </w:t>
      </w:r>
      <w:r w:rsidRPr="00642947">
        <w:rPr>
          <w:rFonts w:cs="Courier New"/>
          <w:color w:val="800080"/>
        </w:rPr>
        <w:t>{</w:t>
      </w:r>
    </w:p>
    <w:p w14:paraId="2635E19F"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ietf-</w:t>
      </w:r>
      <w:proofErr w:type="gramStart"/>
      <w:r w:rsidRPr="00642947">
        <w:rPr>
          <w:rFonts w:ascii="Courier New" w:eastAsia="Times New Roman" w:hAnsi="Courier New" w:cs="Courier New"/>
          <w:color w:val="0000E6"/>
          <w:sz w:val="20"/>
          <w:szCs w:val="20"/>
        </w:rPr>
        <w:t>interfaces:interface</w:t>
      </w:r>
      <w:proofErr w:type="spellEnd"/>
      <w:proofErr w:type="gramEnd"/>
      <w:r w:rsidRPr="00642947">
        <w:rPr>
          <w:rFonts w:ascii="Courier New" w:eastAsia="Times New Roman" w:hAnsi="Courier New" w:cs="Courier New"/>
          <w:color w:val="0000E6"/>
          <w:sz w:val="20"/>
          <w:szCs w:val="20"/>
        </w:rPr>
        <w:t>"</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7C1D5205"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"name"</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"Loopback99"</w:t>
      </w:r>
      <w:r w:rsidRPr="00642947">
        <w:rPr>
          <w:rFonts w:ascii="Courier New" w:eastAsia="Times New Roman" w:hAnsi="Courier New" w:cs="Courier New"/>
          <w:color w:val="808030"/>
          <w:sz w:val="20"/>
          <w:szCs w:val="20"/>
        </w:rPr>
        <w:t>,</w:t>
      </w:r>
    </w:p>
    <w:p w14:paraId="0BE0920A"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"description"</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"WHATEVER99"</w:t>
      </w:r>
      <w:r w:rsidRPr="00642947">
        <w:rPr>
          <w:rFonts w:ascii="Courier New" w:eastAsia="Times New Roman" w:hAnsi="Courier New" w:cs="Courier New"/>
          <w:color w:val="808030"/>
          <w:sz w:val="20"/>
          <w:szCs w:val="20"/>
        </w:rPr>
        <w:t>,</w:t>
      </w:r>
    </w:p>
    <w:p w14:paraId="414F45CD"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"type"</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iana-if-</w:t>
      </w:r>
      <w:proofErr w:type="gramStart"/>
      <w:r w:rsidRPr="00642947">
        <w:rPr>
          <w:rFonts w:ascii="Courier New" w:eastAsia="Times New Roman" w:hAnsi="Courier New" w:cs="Courier New"/>
          <w:color w:val="0000E6"/>
          <w:sz w:val="20"/>
          <w:szCs w:val="20"/>
        </w:rPr>
        <w:t>type:softwareLoopback</w:t>
      </w:r>
      <w:proofErr w:type="spellEnd"/>
      <w:proofErr w:type="gramEnd"/>
      <w:r w:rsidRPr="00642947">
        <w:rPr>
          <w:rFonts w:ascii="Courier New" w:eastAsia="Times New Roman" w:hAnsi="Courier New" w:cs="Courier New"/>
          <w:color w:val="0000E6"/>
          <w:sz w:val="20"/>
          <w:szCs w:val="20"/>
        </w:rPr>
        <w:t>"</w:t>
      </w:r>
      <w:r w:rsidRPr="00642947">
        <w:rPr>
          <w:rFonts w:ascii="Courier New" w:eastAsia="Times New Roman" w:hAnsi="Courier New" w:cs="Courier New"/>
          <w:color w:val="808030"/>
          <w:sz w:val="20"/>
          <w:szCs w:val="20"/>
        </w:rPr>
        <w:t>,</w:t>
      </w:r>
    </w:p>
    <w:p w14:paraId="19359DD8"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"enabled"</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74726"/>
          <w:sz w:val="20"/>
          <w:szCs w:val="20"/>
        </w:rPr>
        <w:t>True</w:t>
      </w:r>
      <w:r w:rsidRPr="00642947">
        <w:rPr>
          <w:rFonts w:ascii="Courier New" w:eastAsia="Times New Roman" w:hAnsi="Courier New" w:cs="Courier New"/>
          <w:color w:val="808030"/>
          <w:sz w:val="20"/>
          <w:szCs w:val="20"/>
        </w:rPr>
        <w:t>,</w:t>
      </w:r>
    </w:p>
    <w:p w14:paraId="38F52F2D"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"ietf-</w:t>
      </w:r>
      <w:proofErr w:type="gramStart"/>
      <w:r w:rsidRPr="00642947">
        <w:rPr>
          <w:rFonts w:ascii="Courier New" w:eastAsia="Times New Roman" w:hAnsi="Courier New" w:cs="Courier New"/>
          <w:color w:val="0000E6"/>
          <w:sz w:val="20"/>
          <w:szCs w:val="20"/>
        </w:rPr>
        <w:t>ip:ipv</w:t>
      </w:r>
      <w:proofErr w:type="gramEnd"/>
      <w:r w:rsidRPr="00642947">
        <w:rPr>
          <w:rFonts w:ascii="Courier New" w:eastAsia="Times New Roman" w:hAnsi="Courier New" w:cs="Courier New"/>
          <w:color w:val="0000E6"/>
          <w:sz w:val="20"/>
          <w:szCs w:val="20"/>
        </w:rPr>
        <w:t>4"</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311FA4AB"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"address"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8030"/>
          <w:sz w:val="20"/>
          <w:szCs w:val="20"/>
        </w:rPr>
        <w:t>[</w:t>
      </w:r>
    </w:p>
    <w:p w14:paraId="25FD0D5D"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lastRenderedPageBreak/>
        <w:t xml:space="preserve">                </w:t>
      </w:r>
      <w:r w:rsidRPr="00642947">
        <w:rPr>
          <w:rFonts w:ascii="Courier New" w:eastAsia="Times New Roman" w:hAnsi="Courier New" w:cs="Courier New"/>
          <w:color w:val="800080"/>
          <w:sz w:val="20"/>
          <w:szCs w:val="20"/>
        </w:rPr>
        <w:t>{</w:t>
      </w:r>
    </w:p>
    <w:p w14:paraId="77F66912"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ip</w:t>
      </w:r>
      <w:proofErr w:type="spellEnd"/>
      <w:r w:rsidRPr="00642947">
        <w:rPr>
          <w:rFonts w:ascii="Courier New" w:eastAsia="Times New Roman" w:hAnsi="Courier New" w:cs="Courier New"/>
          <w:color w:val="0000E6"/>
          <w:sz w:val="20"/>
          <w:szCs w:val="20"/>
        </w:rPr>
        <w:t>"</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"99.99.99.99"</w:t>
      </w:r>
      <w:r w:rsidRPr="00642947">
        <w:rPr>
          <w:rFonts w:ascii="Courier New" w:eastAsia="Times New Roman" w:hAnsi="Courier New" w:cs="Courier New"/>
          <w:color w:val="808030"/>
          <w:sz w:val="20"/>
          <w:szCs w:val="20"/>
        </w:rPr>
        <w:t>,</w:t>
      </w:r>
    </w:p>
    <w:p w14:paraId="4329D1E6"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"netmask"</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"255.255.255.0"</w:t>
      </w:r>
    </w:p>
    <w:p w14:paraId="36662FDC"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0946D375"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8030"/>
          <w:sz w:val="20"/>
          <w:szCs w:val="20"/>
        </w:rPr>
        <w:t>]</w:t>
      </w:r>
    </w:p>
    <w:p w14:paraId="7D2ADC62"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r w:rsidRPr="00642947">
        <w:rPr>
          <w:rFonts w:ascii="Courier New" w:eastAsia="Times New Roman" w:hAnsi="Courier New" w:cs="Courier New"/>
          <w:color w:val="808030"/>
          <w:sz w:val="20"/>
          <w:szCs w:val="20"/>
        </w:rPr>
        <w:t>,</w:t>
      </w:r>
    </w:p>
    <w:p w14:paraId="7055943C"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"ietf-</w:t>
      </w:r>
      <w:proofErr w:type="gramStart"/>
      <w:r w:rsidRPr="00642947">
        <w:rPr>
          <w:rFonts w:ascii="Courier New" w:eastAsia="Times New Roman" w:hAnsi="Courier New" w:cs="Courier New"/>
          <w:color w:val="0000E6"/>
          <w:sz w:val="20"/>
          <w:szCs w:val="20"/>
        </w:rPr>
        <w:t>ip:ipv</w:t>
      </w:r>
      <w:proofErr w:type="gramEnd"/>
      <w:r w:rsidRPr="00642947">
        <w:rPr>
          <w:rFonts w:ascii="Courier New" w:eastAsia="Times New Roman" w:hAnsi="Courier New" w:cs="Courier New"/>
          <w:color w:val="0000E6"/>
          <w:sz w:val="20"/>
          <w:szCs w:val="20"/>
        </w:rPr>
        <w:t>6"</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1E24ACB9"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0002F07B"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800080"/>
          <w:sz w:val="20"/>
          <w:szCs w:val="20"/>
        </w:rPr>
        <w:t>}</w:t>
      </w:r>
    </w:p>
    <w:p w14:paraId="501275E8" w14:textId="77777777" w:rsidR="00DC2503" w:rsidRDefault="00DC2503" w:rsidP="00DC2503">
      <w:pPr>
        <w:pStyle w:val="StepHead"/>
      </w:pPr>
      <w:r>
        <w:t>Send the PUT request.</w:t>
      </w:r>
    </w:p>
    <w:p w14:paraId="6F4221F0" w14:textId="77777777" w:rsidR="00DC2503" w:rsidRDefault="00DC2503" w:rsidP="00DC2503">
      <w:pPr>
        <w:pStyle w:val="BodyTextL25"/>
      </w:pPr>
      <w:r>
        <w:t xml:space="preserve">You will now use the variables created in the previous step as parameters for the </w:t>
      </w:r>
      <w:proofErr w:type="spellStart"/>
      <w:proofErr w:type="gramStart"/>
      <w:r w:rsidRPr="002B31CC">
        <w:rPr>
          <w:b/>
        </w:rPr>
        <w:t>requests.</w:t>
      </w:r>
      <w:r>
        <w:rPr>
          <w:b/>
        </w:rPr>
        <w:t>put</w:t>
      </w:r>
      <w:proofErr w:type="spellEnd"/>
      <w:r w:rsidRPr="002B31CC">
        <w:rPr>
          <w:b/>
        </w:rPr>
        <w:t>(</w:t>
      </w:r>
      <w:proofErr w:type="gramEnd"/>
      <w:r w:rsidRPr="002B31CC">
        <w:rPr>
          <w:b/>
        </w:rPr>
        <w:t>)</w:t>
      </w:r>
      <w:r>
        <w:t xml:space="preserve"> method. This method sends an HTTP PUT request to the RESTCONF API. You will assign the result of the request to a variable name </w:t>
      </w:r>
      <w:r w:rsidRPr="00FE3963">
        <w:rPr>
          <w:b/>
        </w:rPr>
        <w:t>resp</w:t>
      </w:r>
      <w:r>
        <w:t>. That variable will hold the JSON response from the API. If the request is successful, the JSON will contain the returned YANG data model.</w:t>
      </w:r>
    </w:p>
    <w:p w14:paraId="571CE10F" w14:textId="77777777" w:rsidR="00DC2503" w:rsidRDefault="00DC2503" w:rsidP="00DC2503">
      <w:pPr>
        <w:pStyle w:val="SubStepAlphaX"/>
      </w:pPr>
      <w:r>
        <w:t>Enter the following statement:</w:t>
      </w:r>
    </w:p>
    <w:p w14:paraId="09F2D372"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resp </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proofErr w:type="spellStart"/>
      <w:proofErr w:type="gramStart"/>
      <w:r w:rsidRPr="00642947">
        <w:rPr>
          <w:rFonts w:ascii="Courier New" w:eastAsia="Times New Roman" w:hAnsi="Courier New" w:cs="Courier New"/>
          <w:color w:val="000000"/>
          <w:sz w:val="20"/>
          <w:szCs w:val="20"/>
        </w:rPr>
        <w:t>requests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put</w:t>
      </w:r>
      <w:proofErr w:type="spellEnd"/>
      <w:r w:rsidRPr="00642947">
        <w:rPr>
          <w:rFonts w:ascii="Courier New" w:eastAsia="Times New Roman" w:hAnsi="Courier New" w:cs="Courier New"/>
          <w:color w:val="808030"/>
          <w:sz w:val="20"/>
          <w:szCs w:val="20"/>
        </w:rPr>
        <w:t>(</w:t>
      </w:r>
      <w:proofErr w:type="spellStart"/>
      <w:proofErr w:type="gramEnd"/>
      <w:r w:rsidRPr="00642947">
        <w:rPr>
          <w:rFonts w:ascii="Courier New" w:eastAsia="Times New Roman" w:hAnsi="Courier New" w:cs="Courier New"/>
          <w:color w:val="000000"/>
          <w:sz w:val="20"/>
          <w:szCs w:val="20"/>
        </w:rPr>
        <w:t>api_url</w:t>
      </w:r>
      <w:proofErr w:type="spell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data</w:t>
      </w:r>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json</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dumps</w:t>
      </w:r>
      <w:proofErr w:type="spellEnd"/>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yangConfig</w:t>
      </w:r>
      <w:proofErr w:type="spell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auth</w:t>
      </w:r>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basicauth</w:t>
      </w:r>
      <w:proofErr w:type="spell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headers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headers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verify</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74726"/>
          <w:sz w:val="20"/>
          <w:szCs w:val="20"/>
        </w:rPr>
        <w:t>False</w:t>
      </w:r>
      <w:r w:rsidRPr="00642947">
        <w:rPr>
          <w:rFonts w:ascii="Courier New" w:eastAsia="Times New Roman" w:hAnsi="Courier New" w:cs="Courier New"/>
          <w:color w:val="808030"/>
          <w:sz w:val="20"/>
          <w:szCs w:val="20"/>
        </w:rPr>
        <w:t>)</w:t>
      </w:r>
    </w:p>
    <w:p w14:paraId="43A66B78"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proofErr w:type="gramStart"/>
      <w:r w:rsidRPr="00642947">
        <w:rPr>
          <w:rFonts w:ascii="Courier New" w:eastAsia="Times New Roman" w:hAnsi="Courier New" w:cs="Courier New"/>
          <w:b/>
          <w:bCs/>
          <w:color w:val="800000"/>
          <w:sz w:val="20"/>
          <w:szCs w:val="20"/>
        </w:rPr>
        <w:t>if</w:t>
      </w:r>
      <w:r w:rsidRPr="00642947">
        <w:rPr>
          <w:rFonts w:ascii="Courier New" w:eastAsia="Times New Roman" w:hAnsi="Courier New" w:cs="Courier New"/>
          <w:color w:val="808030"/>
          <w:sz w:val="20"/>
          <w:szCs w:val="20"/>
        </w:rPr>
        <w:t>(</w:t>
      </w:r>
      <w:proofErr w:type="spellStart"/>
      <w:proofErr w:type="gramEnd"/>
      <w:r w:rsidRPr="00642947">
        <w:rPr>
          <w:rFonts w:ascii="Courier New" w:eastAsia="Times New Roman" w:hAnsi="Courier New" w:cs="Courier New"/>
          <w:color w:val="000000"/>
          <w:sz w:val="20"/>
          <w:szCs w:val="20"/>
        </w:rPr>
        <w:t>resp</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status_code</w:t>
      </w:r>
      <w:proofErr w:type="spellEnd"/>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44AADD"/>
          <w:sz w:val="20"/>
          <w:szCs w:val="20"/>
        </w:rPr>
        <w:t>&gt;=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8C00"/>
          <w:sz w:val="20"/>
          <w:szCs w:val="20"/>
        </w:rPr>
        <w:t>200</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b/>
          <w:bCs/>
          <w:color w:val="800000"/>
          <w:sz w:val="20"/>
          <w:szCs w:val="20"/>
        </w:rPr>
        <w:t>and</w:t>
      </w:r>
      <w:r w:rsidRPr="00642947">
        <w:rPr>
          <w:rFonts w:ascii="Courier New" w:eastAsia="Times New Roman" w:hAnsi="Courier New" w:cs="Courier New"/>
          <w:color w:val="000000"/>
          <w:sz w:val="20"/>
          <w:szCs w:val="20"/>
        </w:rPr>
        <w:t xml:space="preserve"> </w:t>
      </w:r>
      <w:proofErr w:type="spellStart"/>
      <w:r w:rsidRPr="00642947">
        <w:rPr>
          <w:rFonts w:ascii="Courier New" w:eastAsia="Times New Roman" w:hAnsi="Courier New" w:cs="Courier New"/>
          <w:color w:val="000000"/>
          <w:sz w:val="20"/>
          <w:szCs w:val="20"/>
        </w:rPr>
        <w:t>resp</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status_code</w:t>
      </w:r>
      <w:proofErr w:type="spellEnd"/>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44AADD"/>
          <w:sz w:val="20"/>
          <w:szCs w:val="20"/>
        </w:rPr>
        <w:t>&lt;=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8C00"/>
          <w:sz w:val="20"/>
          <w:szCs w:val="20"/>
        </w:rPr>
        <w:t>299</w:t>
      </w:r>
      <w:r w:rsidRPr="00642947">
        <w:rPr>
          <w:rFonts w:ascii="Courier New" w:eastAsia="Times New Roman" w:hAnsi="Courier New" w:cs="Courier New"/>
          <w:color w:val="808030"/>
          <w:sz w:val="20"/>
          <w:szCs w:val="20"/>
        </w:rPr>
        <w:t>):</w:t>
      </w:r>
    </w:p>
    <w:p w14:paraId="6275B721"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proofErr w:type="gramStart"/>
      <w:r w:rsidRPr="00642947">
        <w:rPr>
          <w:rFonts w:ascii="Courier New" w:eastAsia="Times New Roman" w:hAnsi="Courier New" w:cs="Courier New"/>
          <w:b/>
          <w:bCs/>
          <w:color w:val="800000"/>
          <w:sz w:val="20"/>
          <w:szCs w:val="20"/>
        </w:rPr>
        <w:t>print</w:t>
      </w:r>
      <w:r w:rsidRPr="00642947">
        <w:rPr>
          <w:rFonts w:ascii="Courier New" w:eastAsia="Times New Roman" w:hAnsi="Courier New" w:cs="Courier New"/>
          <w:color w:val="808030"/>
          <w:sz w:val="20"/>
          <w:szCs w:val="20"/>
        </w:rPr>
        <w:t>(</w:t>
      </w:r>
      <w:proofErr w:type="gramEnd"/>
      <w:r w:rsidRPr="00642947">
        <w:rPr>
          <w:rFonts w:ascii="Courier New" w:eastAsia="Times New Roman" w:hAnsi="Courier New" w:cs="Courier New"/>
          <w:color w:val="0000E6"/>
          <w:sz w:val="20"/>
          <w:szCs w:val="20"/>
        </w:rPr>
        <w:t>"STATUS OK: {}"</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format</w:t>
      </w:r>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resp</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status_code</w:t>
      </w:r>
      <w:proofErr w:type="spellEnd"/>
      <w:r w:rsidRPr="00642947">
        <w:rPr>
          <w:rFonts w:ascii="Courier New" w:eastAsia="Times New Roman" w:hAnsi="Courier New" w:cs="Courier New"/>
          <w:color w:val="808030"/>
          <w:sz w:val="20"/>
          <w:szCs w:val="20"/>
        </w:rPr>
        <w:t>))</w:t>
      </w:r>
    </w:p>
    <w:p w14:paraId="58FF5357"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b/>
          <w:bCs/>
          <w:color w:val="800000"/>
          <w:sz w:val="20"/>
          <w:szCs w:val="20"/>
        </w:rPr>
        <w:t>else</w:t>
      </w:r>
      <w:r w:rsidRPr="00642947">
        <w:rPr>
          <w:rFonts w:ascii="Courier New" w:eastAsia="Times New Roman" w:hAnsi="Courier New" w:cs="Courier New"/>
          <w:color w:val="808030"/>
          <w:sz w:val="20"/>
          <w:szCs w:val="20"/>
        </w:rPr>
        <w:t>:</w:t>
      </w:r>
    </w:p>
    <w:p w14:paraId="562D0F17" w14:textId="77777777" w:rsidR="00DC2503" w:rsidRPr="00642947" w:rsidRDefault="00DC2503" w:rsidP="00DC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proofErr w:type="gramStart"/>
      <w:r w:rsidRPr="00642947">
        <w:rPr>
          <w:rFonts w:ascii="Courier New" w:eastAsia="Times New Roman" w:hAnsi="Courier New" w:cs="Courier New"/>
          <w:b/>
          <w:bCs/>
          <w:color w:val="800000"/>
          <w:sz w:val="20"/>
          <w:szCs w:val="20"/>
        </w:rPr>
        <w:t>print</w:t>
      </w:r>
      <w:r w:rsidRPr="00642947">
        <w:rPr>
          <w:rFonts w:ascii="Courier New" w:eastAsia="Times New Roman" w:hAnsi="Courier New" w:cs="Courier New"/>
          <w:color w:val="808030"/>
          <w:sz w:val="20"/>
          <w:szCs w:val="20"/>
        </w:rPr>
        <w:t>(</w:t>
      </w:r>
      <w:proofErr w:type="gramEnd"/>
      <w:r w:rsidRPr="00642947">
        <w:rPr>
          <w:rFonts w:ascii="Courier New" w:eastAsia="Times New Roman" w:hAnsi="Courier New" w:cs="Courier New"/>
          <w:color w:val="0000E6"/>
          <w:sz w:val="20"/>
          <w:szCs w:val="20"/>
        </w:rPr>
        <w:t>"Error code {}, reply: {}"</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format</w:t>
      </w:r>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resp</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status_code</w:t>
      </w:r>
      <w:proofErr w:type="spell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proofErr w:type="spellStart"/>
      <w:r w:rsidRPr="00642947">
        <w:rPr>
          <w:rFonts w:ascii="Courier New" w:eastAsia="Times New Roman" w:hAnsi="Courier New" w:cs="Courier New"/>
          <w:color w:val="000000"/>
          <w:sz w:val="20"/>
          <w:szCs w:val="20"/>
        </w:rPr>
        <w:t>resp</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json</w:t>
      </w:r>
      <w:proofErr w:type="spellEnd"/>
      <w:r w:rsidRPr="00642947">
        <w:rPr>
          <w:rFonts w:ascii="Courier New" w:eastAsia="Times New Roman" w:hAnsi="Courier New" w:cs="Courier New"/>
          <w:color w:val="808030"/>
          <w:sz w:val="20"/>
          <w:szCs w:val="20"/>
        </w:rPr>
        <w:t>()))</w:t>
      </w:r>
    </w:p>
    <w:p w14:paraId="7A038F99" w14:textId="77777777" w:rsidR="00DC2503" w:rsidRDefault="00DC2503" w:rsidP="00DC2503">
      <w:pPr>
        <w:pStyle w:val="BodyTextL25"/>
        <w:keepNext/>
      </w:pPr>
      <w:r>
        <w:t>The various elements of this statement are:</w:t>
      </w:r>
    </w:p>
    <w:tbl>
      <w:tblPr>
        <w:tblStyle w:val="LabTableStyle"/>
        <w:tblW w:w="0" w:type="auto"/>
        <w:tblLook w:val="04A0" w:firstRow="1" w:lastRow="0" w:firstColumn="1" w:lastColumn="0" w:noHBand="0" w:noVBand="1"/>
      </w:tblPr>
      <w:tblGrid>
        <w:gridCol w:w="2425"/>
        <w:gridCol w:w="7285"/>
      </w:tblGrid>
      <w:tr w:rsidR="00DC2503" w:rsidRPr="000B4FC5" w14:paraId="4D004C8F" w14:textId="77777777" w:rsidTr="00AC14EB">
        <w:trPr>
          <w:cnfStyle w:val="100000000000" w:firstRow="1" w:lastRow="0" w:firstColumn="0" w:lastColumn="0" w:oddVBand="0" w:evenVBand="0" w:oddHBand="0" w:evenHBand="0" w:firstRowFirstColumn="0" w:firstRowLastColumn="0" w:lastRowFirstColumn="0" w:lastRowLastColumn="0"/>
        </w:trPr>
        <w:tc>
          <w:tcPr>
            <w:tcW w:w="2425" w:type="dxa"/>
          </w:tcPr>
          <w:p w14:paraId="75A8EC65" w14:textId="77777777" w:rsidR="00DC2503" w:rsidRPr="000B4FC5" w:rsidRDefault="00DC2503" w:rsidP="00AC14EB">
            <w:pPr>
              <w:pStyle w:val="BodyTextL25"/>
              <w:ind w:left="0"/>
              <w:rPr>
                <w:b/>
              </w:rPr>
            </w:pPr>
            <w:r w:rsidRPr="000B4FC5">
              <w:rPr>
                <w:b/>
              </w:rPr>
              <w:t>Element</w:t>
            </w:r>
          </w:p>
        </w:tc>
        <w:tc>
          <w:tcPr>
            <w:tcW w:w="7285" w:type="dxa"/>
          </w:tcPr>
          <w:p w14:paraId="6C81DCCB" w14:textId="77777777" w:rsidR="00DC2503" w:rsidRPr="000B4FC5" w:rsidRDefault="00DC2503" w:rsidP="00AC14EB">
            <w:pPr>
              <w:pStyle w:val="BodyTextL25"/>
              <w:ind w:left="0"/>
              <w:rPr>
                <w:b/>
              </w:rPr>
            </w:pPr>
            <w:r w:rsidRPr="000B4FC5">
              <w:rPr>
                <w:b/>
              </w:rPr>
              <w:t>Explanation</w:t>
            </w:r>
          </w:p>
        </w:tc>
      </w:tr>
      <w:tr w:rsidR="00DC2503" w14:paraId="7624966A" w14:textId="77777777" w:rsidTr="00AC14EB">
        <w:tc>
          <w:tcPr>
            <w:tcW w:w="2425" w:type="dxa"/>
          </w:tcPr>
          <w:p w14:paraId="1F85EAAF" w14:textId="77777777" w:rsidR="00DC2503" w:rsidRPr="00F93DEB" w:rsidRDefault="00DC2503" w:rsidP="00AC14EB">
            <w:pPr>
              <w:pStyle w:val="TableText"/>
              <w:rPr>
                <w:rFonts w:ascii="Courier New" w:hAnsi="Courier New" w:cs="Courier New"/>
              </w:rPr>
            </w:pPr>
            <w:r w:rsidRPr="00F93DEB">
              <w:rPr>
                <w:rFonts w:ascii="Courier New" w:hAnsi="Courier New" w:cs="Courier New"/>
              </w:rPr>
              <w:t>resp</w:t>
            </w:r>
          </w:p>
        </w:tc>
        <w:tc>
          <w:tcPr>
            <w:tcW w:w="7285" w:type="dxa"/>
          </w:tcPr>
          <w:p w14:paraId="6F890227" w14:textId="77777777" w:rsidR="00DC2503" w:rsidRDefault="00DC2503" w:rsidP="00AC14EB">
            <w:pPr>
              <w:pStyle w:val="TableText"/>
            </w:pPr>
            <w:r>
              <w:t>the variable to hold the response from the API.</w:t>
            </w:r>
          </w:p>
        </w:tc>
      </w:tr>
      <w:tr w:rsidR="00DC2503" w14:paraId="6FED843D" w14:textId="77777777" w:rsidTr="00AC14EB">
        <w:tc>
          <w:tcPr>
            <w:tcW w:w="2425" w:type="dxa"/>
          </w:tcPr>
          <w:p w14:paraId="74AB5146" w14:textId="77777777" w:rsidR="00DC2503" w:rsidRPr="00F93DEB" w:rsidRDefault="00DC2503" w:rsidP="00AC14EB">
            <w:pPr>
              <w:pStyle w:val="TableText"/>
              <w:rPr>
                <w:rFonts w:ascii="Courier New" w:hAnsi="Courier New" w:cs="Courier New"/>
              </w:rPr>
            </w:pPr>
            <w:proofErr w:type="spellStart"/>
            <w:proofErr w:type="gramStart"/>
            <w:r w:rsidRPr="00F93DEB">
              <w:rPr>
                <w:rFonts w:ascii="Courier New" w:hAnsi="Courier New" w:cs="Courier New"/>
              </w:rPr>
              <w:t>requests.</w:t>
            </w:r>
            <w:r>
              <w:rPr>
                <w:rFonts w:ascii="Courier New" w:hAnsi="Courier New" w:cs="Courier New"/>
              </w:rPr>
              <w:t>get</w:t>
            </w:r>
            <w:proofErr w:type="spellEnd"/>
            <w:r w:rsidRPr="00F93DEB">
              <w:rPr>
                <w:rFonts w:ascii="Courier New" w:hAnsi="Courier New" w:cs="Courier New"/>
              </w:rPr>
              <w:t>(</w:t>
            </w:r>
            <w:proofErr w:type="gramEnd"/>
            <w:r w:rsidRPr="00F93DEB">
              <w:rPr>
                <w:rFonts w:ascii="Courier New" w:hAnsi="Courier New" w:cs="Courier New"/>
              </w:rPr>
              <w:t>)</w:t>
            </w:r>
          </w:p>
        </w:tc>
        <w:tc>
          <w:tcPr>
            <w:tcW w:w="7285" w:type="dxa"/>
          </w:tcPr>
          <w:p w14:paraId="6B59D281" w14:textId="77777777" w:rsidR="00DC2503" w:rsidRDefault="00DC2503" w:rsidP="00AC14EB">
            <w:pPr>
              <w:pStyle w:val="TableText"/>
            </w:pPr>
            <w:r>
              <w:t>the method that actually makes the GET request.</w:t>
            </w:r>
          </w:p>
        </w:tc>
      </w:tr>
      <w:tr w:rsidR="00DC2503" w14:paraId="62AAC01A" w14:textId="77777777" w:rsidTr="00AC14EB">
        <w:tc>
          <w:tcPr>
            <w:tcW w:w="2425" w:type="dxa"/>
          </w:tcPr>
          <w:p w14:paraId="05F70F3A" w14:textId="77777777" w:rsidR="00DC2503" w:rsidRPr="00F93DEB" w:rsidRDefault="00DC2503" w:rsidP="00AC14EB">
            <w:pPr>
              <w:pStyle w:val="TableText"/>
              <w:rPr>
                <w:rFonts w:ascii="Courier New" w:hAnsi="Courier New" w:cs="Courier New"/>
              </w:rPr>
            </w:pPr>
            <w:proofErr w:type="spellStart"/>
            <w:r>
              <w:rPr>
                <w:rFonts w:ascii="Courier New" w:hAnsi="Courier New" w:cs="Courier New"/>
              </w:rPr>
              <w:t>api</w:t>
            </w:r>
            <w:r w:rsidRPr="00F93DEB">
              <w:rPr>
                <w:rFonts w:ascii="Courier New" w:hAnsi="Courier New" w:cs="Courier New"/>
              </w:rPr>
              <w:t>_url</w:t>
            </w:r>
            <w:proofErr w:type="spellEnd"/>
          </w:p>
        </w:tc>
        <w:tc>
          <w:tcPr>
            <w:tcW w:w="7285" w:type="dxa"/>
          </w:tcPr>
          <w:p w14:paraId="720FC94F" w14:textId="77777777" w:rsidR="00DC2503" w:rsidRDefault="00DC2503" w:rsidP="00AC14EB">
            <w:pPr>
              <w:pStyle w:val="TableText"/>
            </w:pPr>
            <w:r>
              <w:t>the variable that holds the URL address string</w:t>
            </w:r>
          </w:p>
        </w:tc>
      </w:tr>
      <w:tr w:rsidR="00DC2503" w14:paraId="0B1CC3E4" w14:textId="77777777" w:rsidTr="00AC14EB">
        <w:tc>
          <w:tcPr>
            <w:tcW w:w="2425" w:type="dxa"/>
          </w:tcPr>
          <w:p w14:paraId="4B988E92" w14:textId="77777777" w:rsidR="00DC2503" w:rsidRDefault="00DC2503" w:rsidP="00AC14EB">
            <w:pPr>
              <w:pStyle w:val="TableText"/>
              <w:rPr>
                <w:rFonts w:ascii="Courier New" w:hAnsi="Courier New" w:cs="Courier New"/>
              </w:rPr>
            </w:pPr>
            <w:r>
              <w:rPr>
                <w:rFonts w:ascii="Courier New" w:hAnsi="Courier New" w:cs="Courier New"/>
              </w:rPr>
              <w:t>data</w:t>
            </w:r>
          </w:p>
        </w:tc>
        <w:tc>
          <w:tcPr>
            <w:tcW w:w="7285" w:type="dxa"/>
          </w:tcPr>
          <w:p w14:paraId="36A24ACF" w14:textId="77777777" w:rsidR="00DC2503" w:rsidRDefault="00DC2503" w:rsidP="00AC14EB">
            <w:pPr>
              <w:pStyle w:val="TableText"/>
            </w:pPr>
            <w:r>
              <w:t>the data to the sent to the API endpoint</w:t>
            </w:r>
          </w:p>
        </w:tc>
      </w:tr>
      <w:tr w:rsidR="00DC2503" w14:paraId="151EB881" w14:textId="77777777" w:rsidTr="00AC14EB">
        <w:tc>
          <w:tcPr>
            <w:tcW w:w="2425" w:type="dxa"/>
          </w:tcPr>
          <w:p w14:paraId="6993A963" w14:textId="77777777" w:rsidR="00DC2503" w:rsidRPr="00F93DEB" w:rsidRDefault="00DC2503" w:rsidP="00AC14EB">
            <w:pPr>
              <w:pStyle w:val="TableText"/>
              <w:rPr>
                <w:rFonts w:ascii="Courier New" w:hAnsi="Courier New" w:cs="Courier New"/>
              </w:rPr>
            </w:pPr>
            <w:r>
              <w:rPr>
                <w:rFonts w:ascii="Courier New" w:hAnsi="Courier New" w:cs="Courier New"/>
              </w:rPr>
              <w:t>auth</w:t>
            </w:r>
          </w:p>
        </w:tc>
        <w:tc>
          <w:tcPr>
            <w:tcW w:w="7285" w:type="dxa"/>
          </w:tcPr>
          <w:p w14:paraId="60D63792" w14:textId="77777777" w:rsidR="00DC2503" w:rsidRDefault="00DC2503" w:rsidP="00AC14EB">
            <w:pPr>
              <w:pStyle w:val="TableText"/>
            </w:pPr>
            <w:r>
              <w:t>the tuple variable created to hold the authentication information</w:t>
            </w:r>
          </w:p>
        </w:tc>
      </w:tr>
      <w:tr w:rsidR="00DC2503" w14:paraId="25C08818" w14:textId="77777777" w:rsidTr="00AC14EB">
        <w:tc>
          <w:tcPr>
            <w:tcW w:w="2425" w:type="dxa"/>
          </w:tcPr>
          <w:p w14:paraId="5698E5E2" w14:textId="77777777" w:rsidR="00DC2503" w:rsidRPr="00F93DEB" w:rsidRDefault="00DC2503" w:rsidP="00AC14EB">
            <w:pPr>
              <w:pStyle w:val="TableText"/>
              <w:rPr>
                <w:rFonts w:ascii="Courier New" w:hAnsi="Courier New" w:cs="Courier New"/>
              </w:rPr>
            </w:pPr>
            <w:r w:rsidRPr="00F93DEB">
              <w:rPr>
                <w:rFonts w:ascii="Courier New" w:hAnsi="Courier New" w:cs="Courier New"/>
              </w:rPr>
              <w:t>headers=headers</w:t>
            </w:r>
          </w:p>
        </w:tc>
        <w:tc>
          <w:tcPr>
            <w:tcW w:w="7285" w:type="dxa"/>
          </w:tcPr>
          <w:p w14:paraId="42B7F1B5" w14:textId="77777777" w:rsidR="00DC2503" w:rsidRDefault="00DC2503" w:rsidP="00AC14EB">
            <w:pPr>
              <w:pStyle w:val="TableText"/>
            </w:pPr>
            <w:r>
              <w:t xml:space="preserve">a parameter that is assigned to the </w:t>
            </w:r>
            <w:proofErr w:type="gramStart"/>
            <w:r>
              <w:t>headers</w:t>
            </w:r>
            <w:proofErr w:type="gramEnd"/>
            <w:r>
              <w:t xml:space="preserve"> variable</w:t>
            </w:r>
          </w:p>
        </w:tc>
      </w:tr>
      <w:tr w:rsidR="00DC2503" w14:paraId="4D54E0A0" w14:textId="77777777" w:rsidTr="00AC14EB">
        <w:tc>
          <w:tcPr>
            <w:tcW w:w="2425" w:type="dxa"/>
          </w:tcPr>
          <w:p w14:paraId="6631C44D" w14:textId="77777777" w:rsidR="00DC2503" w:rsidRPr="00F93DEB" w:rsidRDefault="00DC2503" w:rsidP="00AC14EB">
            <w:pPr>
              <w:pStyle w:val="TableText"/>
              <w:rPr>
                <w:rFonts w:ascii="Courier New" w:hAnsi="Courier New" w:cs="Courier New"/>
              </w:rPr>
            </w:pPr>
            <w:r w:rsidRPr="00F93DEB">
              <w:rPr>
                <w:rFonts w:ascii="Courier New" w:hAnsi="Courier New" w:cs="Courier New"/>
              </w:rPr>
              <w:t>verify=False</w:t>
            </w:r>
          </w:p>
        </w:tc>
        <w:tc>
          <w:tcPr>
            <w:tcW w:w="7285" w:type="dxa"/>
          </w:tcPr>
          <w:p w14:paraId="1E44B809" w14:textId="77777777" w:rsidR="00DC2503" w:rsidRDefault="00DC2503" w:rsidP="00AC14EB">
            <w:pPr>
              <w:pStyle w:val="TableText"/>
            </w:pPr>
            <w:r>
              <w:t>disables verification of the SSL certificate when the request is made</w:t>
            </w:r>
          </w:p>
        </w:tc>
      </w:tr>
      <w:tr w:rsidR="00DC2503" w14:paraId="7392B02D" w14:textId="77777777" w:rsidTr="00AC14EB">
        <w:tc>
          <w:tcPr>
            <w:tcW w:w="2425" w:type="dxa"/>
          </w:tcPr>
          <w:p w14:paraId="4C3A2C2C" w14:textId="77777777" w:rsidR="00DC2503" w:rsidRPr="00F93DEB" w:rsidRDefault="00DC2503" w:rsidP="00AC14EB">
            <w:pPr>
              <w:pStyle w:val="TableText"/>
              <w:rPr>
                <w:rFonts w:ascii="Courier New" w:hAnsi="Courier New" w:cs="Courier New"/>
              </w:rPr>
            </w:pPr>
            <w:proofErr w:type="spellStart"/>
            <w:proofErr w:type="gramStart"/>
            <w:r w:rsidRPr="000E2331">
              <w:rPr>
                <w:rFonts w:ascii="Courier New" w:hAnsi="Courier New" w:cs="Courier New"/>
              </w:rPr>
              <w:t>resp.status</w:t>
            </w:r>
            <w:proofErr w:type="gramEnd"/>
            <w:r w:rsidRPr="000E2331">
              <w:rPr>
                <w:rFonts w:ascii="Courier New" w:hAnsi="Courier New" w:cs="Courier New"/>
              </w:rPr>
              <w:t>_code</w:t>
            </w:r>
            <w:proofErr w:type="spellEnd"/>
          </w:p>
        </w:tc>
        <w:tc>
          <w:tcPr>
            <w:tcW w:w="7285" w:type="dxa"/>
          </w:tcPr>
          <w:p w14:paraId="6EBD69DA" w14:textId="77777777" w:rsidR="00DC2503" w:rsidRDefault="00DC2503" w:rsidP="00AC14EB">
            <w:pPr>
              <w:pStyle w:val="TableText"/>
            </w:pPr>
            <w:r>
              <w:t>The HTTP status code in the API Request reply</w:t>
            </w:r>
          </w:p>
        </w:tc>
      </w:tr>
    </w:tbl>
    <w:p w14:paraId="5D7DA269" w14:textId="77777777" w:rsidR="00DC2503" w:rsidRDefault="00DC2503" w:rsidP="00DC2503">
      <w:pPr>
        <w:pStyle w:val="SubStepAlphaX"/>
      </w:pPr>
      <w:r>
        <w:t>Save your script and run it.</w:t>
      </w:r>
    </w:p>
    <w:p w14:paraId="37CC7DEC" w14:textId="77777777" w:rsidR="00DC2503" w:rsidRDefault="00DC2503" w:rsidP="00DC2503">
      <w:pPr>
        <w:pStyle w:val="SubStepAlphaX"/>
        <w:numPr>
          <w:ilvl w:val="0"/>
          <w:numId w:val="0"/>
        </w:numPr>
        <w:ind w:left="720"/>
        <w:jc w:val="center"/>
      </w:pPr>
      <w:r w:rsidRPr="00AD04C5">
        <w:rPr>
          <w:noProof/>
        </w:rPr>
        <w:drawing>
          <wp:inline distT="0" distB="0" distL="0" distR="0" wp14:anchorId="67A7C4C6" wp14:editId="2A34C84E">
            <wp:extent cx="4940300" cy="3391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4141" cy="345598"/>
                    </a:xfrm>
                    <a:prstGeom prst="rect">
                      <a:avLst/>
                    </a:prstGeom>
                  </pic:spPr>
                </pic:pic>
              </a:graphicData>
            </a:graphic>
          </wp:inline>
        </w:drawing>
      </w:r>
    </w:p>
    <w:p w14:paraId="3B07902A" w14:textId="77777777" w:rsidR="00DC2503" w:rsidRDefault="00DC2503" w:rsidP="00DC2503">
      <w:pPr>
        <w:pStyle w:val="SubStepAlphaX"/>
      </w:pPr>
      <w:r>
        <w:t>Verify using the IOS CLI that the new Loopback99 interface has been created (</w:t>
      </w:r>
      <w:proofErr w:type="spellStart"/>
      <w:r>
        <w:t>sh</w:t>
      </w:r>
      <w:proofErr w:type="spellEnd"/>
      <w:r>
        <w:t xml:space="preserve"> </w:t>
      </w:r>
      <w:proofErr w:type="spellStart"/>
      <w:r>
        <w:t>ip</w:t>
      </w:r>
      <w:proofErr w:type="spellEnd"/>
      <w:r>
        <w:t xml:space="preserve"> int brief).</w:t>
      </w:r>
    </w:p>
    <w:p w14:paraId="2C327566" w14:textId="4D3B4F21" w:rsidR="00DC2503" w:rsidRDefault="00DC2503" w:rsidP="00DC2503">
      <w:pPr>
        <w:pStyle w:val="SubStepAlphaX"/>
      </w:pPr>
      <w:r>
        <w:t>Modify the code to delete the interface Loopback99.</w:t>
      </w:r>
    </w:p>
    <w:p w14:paraId="77577130" w14:textId="025F7264" w:rsidR="00DC2503" w:rsidRDefault="00DC2503" w:rsidP="00DC2503">
      <w:pPr>
        <w:pStyle w:val="ConfigWindow"/>
      </w:pPr>
      <w:r>
        <w:t>Question</w:t>
      </w:r>
    </w:p>
    <w:p w14:paraId="26CE913D" w14:textId="77777777" w:rsidR="00DC2503" w:rsidRDefault="00DC2503" w:rsidP="00DC2503">
      <w:pPr>
        <w:pStyle w:val="SubStepAlphaX"/>
      </w:pPr>
      <w:r>
        <w:t>What changes were applied to the code to delete the interface Loopback99?</w:t>
      </w:r>
      <w:bookmarkStart w:id="0" w:name="_GoBack"/>
      <w:bookmarkEnd w:id="0"/>
    </w:p>
    <w:p w14:paraId="5DA69A10" w14:textId="7085156C" w:rsidR="00DC2503" w:rsidRPr="00C64CA7" w:rsidRDefault="00C64CA7" w:rsidP="00C64CA7">
      <w:pPr>
        <w:pStyle w:val="ConfigWindow"/>
        <w:rPr>
          <w:rStyle w:val="AnswerGray"/>
          <w:b w:val="0"/>
          <w:sz w:val="6"/>
          <w:shd w:val="clear" w:color="auto" w:fill="auto"/>
        </w:rPr>
      </w:pPr>
      <w:r w:rsidRPr="00C64CA7">
        <w:rPr>
          <w:rStyle w:val="AnswerGray"/>
          <w:b w:val="0"/>
          <w:sz w:val="6"/>
          <w:shd w:val="clear" w:color="auto" w:fill="auto"/>
        </w:rPr>
        <w:t>Type your answer here</w:t>
      </w:r>
    </w:p>
    <w:p w14:paraId="15EC8E91" w14:textId="7976D50C" w:rsidR="00DC2503" w:rsidRPr="00DC2503" w:rsidRDefault="00DC2503" w:rsidP="00DC2503">
      <w:pPr>
        <w:pStyle w:val="ConfigWindow"/>
      </w:pPr>
      <w:r>
        <w:t>End of Document</w:t>
      </w:r>
    </w:p>
    <w:sectPr w:rsidR="00DC2503" w:rsidRPr="00DC2503"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01082" w14:textId="77777777" w:rsidR="00383870" w:rsidRDefault="00383870" w:rsidP="00710659">
      <w:pPr>
        <w:spacing w:after="0" w:line="240" w:lineRule="auto"/>
      </w:pPr>
      <w:r>
        <w:separator/>
      </w:r>
    </w:p>
    <w:p w14:paraId="2D764B6E" w14:textId="77777777" w:rsidR="00383870" w:rsidRDefault="00383870"/>
  </w:endnote>
  <w:endnote w:type="continuationSeparator" w:id="0">
    <w:p w14:paraId="4A7ADC1D" w14:textId="77777777" w:rsidR="00383870" w:rsidRDefault="00383870" w:rsidP="00710659">
      <w:pPr>
        <w:spacing w:after="0" w:line="240" w:lineRule="auto"/>
      </w:pPr>
      <w:r>
        <w:continuationSeparator/>
      </w:r>
    </w:p>
    <w:p w14:paraId="665B0EA3" w14:textId="77777777" w:rsidR="00383870" w:rsidRDefault="003838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E7B6E" w14:textId="7A54405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C2503">
          <w:t>2017</w:t>
        </w:r>
      </w:sdtContent>
    </w:sdt>
    <w:r>
      <w:t xml:space="preserve"> - </w:t>
    </w:r>
    <w:r>
      <w:fldChar w:fldCharType="begin"/>
    </w:r>
    <w:r>
      <w:instrText xml:space="preserve"> SAVEDATE  \@ "yyyy"  \* MERGEFORMAT </w:instrText>
    </w:r>
    <w:r>
      <w:fldChar w:fldCharType="separate"/>
    </w:r>
    <w:r w:rsidR="0007351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13B46" w14:textId="2306176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C2503">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73518">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5F453" w14:textId="77777777" w:rsidR="00383870" w:rsidRDefault="00383870" w:rsidP="00710659">
      <w:pPr>
        <w:spacing w:after="0" w:line="240" w:lineRule="auto"/>
      </w:pPr>
      <w:r>
        <w:separator/>
      </w:r>
    </w:p>
    <w:p w14:paraId="11AB0021" w14:textId="77777777" w:rsidR="00383870" w:rsidRDefault="00383870"/>
  </w:footnote>
  <w:footnote w:type="continuationSeparator" w:id="0">
    <w:p w14:paraId="2BD008D8" w14:textId="77777777" w:rsidR="00383870" w:rsidRDefault="00383870" w:rsidP="00710659">
      <w:pPr>
        <w:spacing w:after="0" w:line="240" w:lineRule="auto"/>
      </w:pPr>
      <w:r>
        <w:continuationSeparator/>
      </w:r>
    </w:p>
    <w:p w14:paraId="66F022A1" w14:textId="77777777" w:rsidR="00383870" w:rsidRDefault="003838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A03001B0BE74E61AC68213A5B0BE44E"/>
      </w:placeholder>
      <w:dataBinding w:prefixMappings="xmlns:ns0='http://purl.org/dc/elements/1.1/' xmlns:ns1='http://schemas.openxmlformats.org/package/2006/metadata/core-properties' " w:xpath="/ns1:coreProperties[1]/ns0:title[1]" w:storeItemID="{6C3C8BC8-F283-45AE-878A-BAB7291924A1}"/>
      <w:text/>
    </w:sdtPr>
    <w:sdtEndPr/>
    <w:sdtContent>
      <w:p w14:paraId="2C8CB1C2" w14:textId="7F613A1F" w:rsidR="00926CB2" w:rsidRDefault="00073518" w:rsidP="008402F2">
        <w:pPr>
          <w:pStyle w:val="PageHead"/>
        </w:pPr>
        <w:r>
          <w:t>Lab – RESTCONF with Python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2A704" w14:textId="77777777" w:rsidR="00926CB2" w:rsidRDefault="00882B63" w:rsidP="006C3FCF">
    <w:pPr>
      <w:ind w:left="-288"/>
    </w:pPr>
    <w:r>
      <w:rPr>
        <w:noProof/>
      </w:rPr>
      <w:drawing>
        <wp:inline distT="0" distB="0" distL="0" distR="0" wp14:anchorId="4B618E32" wp14:editId="7898E75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60C693C"/>
    <w:styleLink w:val="PartStepSubStepList"/>
    <w:lvl w:ilvl="0">
      <w:start w:val="1"/>
      <w:numFmt w:val="decimal"/>
      <w:pStyle w:val="PartHead"/>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1830E33"/>
    <w:multiLevelType w:val="multilevel"/>
    <w:tmpl w:val="C60C693C"/>
    <w:numStyleLink w:val="PartStepSubStepList"/>
  </w:abstractNum>
  <w:abstractNum w:abstractNumId="7" w15:restartNumberingAfterBreak="0">
    <w:nsid w:val="4802278C"/>
    <w:multiLevelType w:val="hybridMultilevel"/>
    <w:tmpl w:val="9DDCAC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6"/>
  </w:num>
  <w:num w:numId="1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0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3518"/>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3870"/>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4CA7"/>
    <w:rsid w:val="00C665A2"/>
    <w:rsid w:val="00C670EE"/>
    <w:rsid w:val="00C67E3B"/>
    <w:rsid w:val="00C71F4C"/>
    <w:rsid w:val="00C73E03"/>
    <w:rsid w:val="00C77B29"/>
    <w:rsid w:val="00C8013C"/>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03"/>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25877"/>
  <w15:docId w15:val="{0775D32E-4BB1-45FC-8A79-4CE60176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250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Heading1"/>
    <w:next w:val="Normal"/>
    <w:qFormat/>
    <w:rsid w:val="00DC2503"/>
    <w:pPr>
      <w:keepLines w:val="0"/>
      <w:widowControl w:val="0"/>
      <w:numPr>
        <w:numId w:val="0"/>
      </w:numPr>
      <w:tabs>
        <w:tab w:val="num" w:pos="0"/>
      </w:tabs>
    </w:pPr>
    <w:rPr>
      <w:rFonts w:eastAsia="Times New Roman"/>
      <w:bCs w:val="0"/>
      <w:iCs/>
      <w:noProof w:val="0"/>
      <w:sz w:val="24"/>
      <w:szCs w:val="28"/>
    </w:rPr>
  </w:style>
  <w:style w:type="paragraph" w:customStyle="1" w:styleId="LabTitle">
    <w:name w:val="Lab Title"/>
    <w:basedOn w:val="Normal"/>
    <w:link w:val="LabTitleChar"/>
    <w:qFormat/>
    <w:rsid w:val="00DC2503"/>
    <w:rPr>
      <w:b/>
      <w:sz w:val="32"/>
    </w:rPr>
  </w:style>
  <w:style w:type="paragraph" w:customStyle="1" w:styleId="StepHead">
    <w:name w:val="Step Head"/>
    <w:basedOn w:val="Heading3"/>
    <w:next w:val="BodyTextL25"/>
    <w:qFormat/>
    <w:rsid w:val="00DC2503"/>
    <w:pPr>
      <w:keepLines/>
      <w:numPr>
        <w:numId w:val="12"/>
      </w:numPr>
      <w:outlineLvl w:val="1"/>
    </w:pPr>
    <w:rPr>
      <w:sz w:val="26"/>
    </w:rPr>
  </w:style>
  <w:style w:type="paragraph" w:customStyle="1" w:styleId="PartHead">
    <w:name w:val="Part Head"/>
    <w:basedOn w:val="Heading2"/>
    <w:next w:val="BodyTextL25"/>
    <w:qFormat/>
    <w:rsid w:val="00DC2503"/>
    <w:pPr>
      <w:numPr>
        <w:ilvl w:val="0"/>
        <w:numId w:val="11"/>
      </w:numPr>
      <w:spacing w:after="60" w:line="276" w:lineRule="auto"/>
      <w:outlineLvl w:val="0"/>
    </w:pPr>
    <w:rPr>
      <w:rFonts w:eastAsia="Calibri"/>
      <w:bCs w:val="0"/>
      <w:sz w:val="28"/>
      <w:szCs w:val="22"/>
    </w:rPr>
  </w:style>
  <w:style w:type="paragraph" w:customStyle="1" w:styleId="SubStepAlphaX">
    <w:name w:val="SubStep AlphaX"/>
    <w:basedOn w:val="SubStepAlpha"/>
    <w:qFormat/>
    <w:rsid w:val="00DC2503"/>
  </w:style>
  <w:style w:type="paragraph" w:customStyle="1" w:styleId="SubStepNumX">
    <w:name w:val="SubStep NumX"/>
    <w:basedOn w:val="SubStepNum"/>
    <w:qFormat/>
    <w:rsid w:val="00DC2503"/>
  </w:style>
  <w:style w:type="numbering" w:customStyle="1" w:styleId="PartStepSubStepList">
    <w:name w:val="Part_Step_SubStep_List"/>
    <w:basedOn w:val="NoList"/>
    <w:uiPriority w:val="99"/>
    <w:rsid w:val="00DC2503"/>
    <w:pPr>
      <w:numPr>
        <w:numId w:val="10"/>
      </w:numPr>
    </w:pPr>
  </w:style>
  <w:style w:type="paragraph" w:customStyle="1" w:styleId="TaskHead">
    <w:name w:val="Task Head"/>
    <w:basedOn w:val="PartHead"/>
    <w:next w:val="BodyTextL25"/>
    <w:rsid w:val="00DC2503"/>
    <w:rPr>
      <w:b w:val="0"/>
      <w:bCs/>
      <w:sz w:val="24"/>
    </w:rPr>
  </w:style>
  <w:style w:type="character" w:customStyle="1" w:styleId="LabTitleChar">
    <w:name w:val="Lab Title Char"/>
    <w:link w:val="LabTitle"/>
    <w:rsid w:val="00DC2503"/>
    <w:rPr>
      <w:b/>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03001B0BE74E61AC68213A5B0BE44E"/>
        <w:category>
          <w:name w:val="General"/>
          <w:gallery w:val="placeholder"/>
        </w:category>
        <w:types>
          <w:type w:val="bbPlcHdr"/>
        </w:types>
        <w:behaviors>
          <w:behavior w:val="content"/>
        </w:behaviors>
        <w:guid w:val="{780D724F-7FC0-4D1E-9AD1-8FFFEA3D2075}"/>
      </w:docPartPr>
      <w:docPartBody>
        <w:p w:rsidR="00006BC0" w:rsidRDefault="006C5A2A">
          <w:pPr>
            <w:pStyle w:val="CA03001B0BE74E61AC68213A5B0BE44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2A"/>
    <w:rsid w:val="00006BC0"/>
    <w:rsid w:val="004C0CA9"/>
    <w:rsid w:val="006C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03001B0BE74E61AC68213A5B0BE44E">
    <w:name w:val="CA03001B0BE74E61AC68213A5B0BE4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35973-8918-457F-BB7A-1934B973A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4</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RESTCONF with Python</dc:title>
  <dc:creator>DH</dc:creator>
  <dc:description>2017</dc:description>
  <cp:lastModifiedBy>DH</cp:lastModifiedBy>
  <cp:revision>3</cp:revision>
  <dcterms:created xsi:type="dcterms:W3CDTF">2020-04-01T22:26:00Z</dcterms:created>
  <dcterms:modified xsi:type="dcterms:W3CDTF">2020-04-01T22:27:00Z</dcterms:modified>
</cp:coreProperties>
</file>