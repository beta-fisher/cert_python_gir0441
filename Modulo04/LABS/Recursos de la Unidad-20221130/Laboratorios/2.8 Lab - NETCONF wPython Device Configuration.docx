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34F5" w14:textId="172DC4A4" w:rsidR="0033123F" w:rsidRPr="009A1CF4" w:rsidRDefault="00A76F7F" w:rsidP="0033123F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1B249DAC991406BBCD5DE2C1D4D3C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564EB">
            <w:t>Lab – NETCONF w/Python: Device Configuration</w:t>
          </w:r>
        </w:sdtContent>
      </w:sdt>
      <w:r w:rsidR="004D36D7" w:rsidRPr="00FD4A68">
        <w:t xml:space="preserve"> </w:t>
      </w:r>
    </w:p>
    <w:p w14:paraId="4252E553" w14:textId="77777777" w:rsidR="009564EB" w:rsidRPr="00BB73FF" w:rsidRDefault="009564EB" w:rsidP="009564EB">
      <w:pPr>
        <w:pStyle w:val="LabSection"/>
        <w:widowControl/>
        <w:numPr>
          <w:ilvl w:val="0"/>
          <w:numId w:val="3"/>
        </w:numPr>
        <w:outlineLvl w:val="9"/>
      </w:pPr>
      <w:bookmarkStart w:id="0" w:name="_GoBack"/>
      <w:bookmarkEnd w:id="0"/>
      <w:r w:rsidRPr="00BB73FF">
        <w:t>Objective</w:t>
      </w:r>
      <w:r>
        <w:t>s</w:t>
      </w:r>
    </w:p>
    <w:p w14:paraId="01347EE4" w14:textId="77777777" w:rsidR="009564EB" w:rsidRDefault="009564EB" w:rsidP="009564EB">
      <w:pPr>
        <w:pStyle w:val="BodyTextL25Bold"/>
      </w:pPr>
      <w:r>
        <w:t>Part 1: Retrieve the IOS XE VM’s Existing Running Configuration</w:t>
      </w:r>
    </w:p>
    <w:p w14:paraId="55F4AD38" w14:textId="77777777" w:rsidR="009564EB" w:rsidRDefault="009564EB" w:rsidP="009564EB">
      <w:pPr>
        <w:pStyle w:val="BodyTextL25Bold"/>
      </w:pPr>
      <w:r>
        <w:t>Part 2: Update the Device’s Configuration</w:t>
      </w:r>
    </w:p>
    <w:p w14:paraId="26A6269F" w14:textId="77777777" w:rsidR="009564EB" w:rsidRPr="00C07FD9" w:rsidRDefault="009564EB" w:rsidP="009564EB">
      <w:pPr>
        <w:pStyle w:val="LabSection"/>
        <w:widowControl/>
        <w:numPr>
          <w:ilvl w:val="0"/>
          <w:numId w:val="3"/>
        </w:numPr>
        <w:outlineLvl w:val="9"/>
      </w:pPr>
      <w:r>
        <w:t>Background / Scenario</w:t>
      </w:r>
    </w:p>
    <w:p w14:paraId="4F246891" w14:textId="77777777" w:rsidR="009564EB" w:rsidRDefault="009564EB" w:rsidP="009564EB">
      <w:pPr>
        <w:pStyle w:val="BodyTextL25"/>
      </w:pPr>
      <w:r>
        <w:t xml:space="preserve">In this lab, you will learn how to use the NETCONF </w:t>
      </w:r>
      <w:proofErr w:type="spellStart"/>
      <w:r>
        <w:t>ncclient</w:t>
      </w:r>
      <w:proofErr w:type="spellEnd"/>
      <w:r>
        <w:t xml:space="preserve"> to retrieve the device’s configuration, and update and create a new interface configuration. You will also learn why the transactional support of NETCONF is important for getting consistent network changes.</w:t>
      </w:r>
    </w:p>
    <w:p w14:paraId="42CC7577" w14:textId="77777777" w:rsidR="009564EB" w:rsidRDefault="009564EB" w:rsidP="009564EB">
      <w:pPr>
        <w:pStyle w:val="LabSection"/>
        <w:widowControl/>
        <w:numPr>
          <w:ilvl w:val="0"/>
          <w:numId w:val="3"/>
        </w:numPr>
        <w:outlineLvl w:val="9"/>
      </w:pPr>
      <w:r>
        <w:t>Required Resources</w:t>
      </w:r>
    </w:p>
    <w:p w14:paraId="38C33A8F" w14:textId="77777777" w:rsidR="009564EB" w:rsidRDefault="009564EB" w:rsidP="009564EB">
      <w:pPr>
        <w:pStyle w:val="Bulletlevel1"/>
        <w:spacing w:before="60" w:after="60" w:line="276" w:lineRule="auto"/>
      </w:pPr>
      <w:r>
        <w:t>Access to a router with the IOS XE operating system version 16.6 or higher</w:t>
      </w:r>
    </w:p>
    <w:p w14:paraId="34AA621B" w14:textId="77777777" w:rsidR="009564EB" w:rsidRDefault="009564EB" w:rsidP="009564EB">
      <w:pPr>
        <w:pStyle w:val="Bulletlevel1"/>
        <w:spacing w:before="60" w:after="60" w:line="276" w:lineRule="auto"/>
      </w:pPr>
      <w:r>
        <w:t>Python 3.x environment</w:t>
      </w:r>
    </w:p>
    <w:p w14:paraId="07827DB4" w14:textId="21C2F847" w:rsidR="009564EB" w:rsidRDefault="009564EB" w:rsidP="009564EB">
      <w:pPr>
        <w:pStyle w:val="Heading1"/>
      </w:pPr>
      <w:r>
        <w:t>Instructions</w:t>
      </w:r>
    </w:p>
    <w:p w14:paraId="341D1857" w14:textId="77777777" w:rsidR="009564EB" w:rsidRDefault="009564EB" w:rsidP="009564EB">
      <w:pPr>
        <w:pStyle w:val="PartHead"/>
        <w:numPr>
          <w:ilvl w:val="0"/>
          <w:numId w:val="12"/>
        </w:numPr>
      </w:pPr>
      <w:r>
        <w:t>Retrieve the IOS XE VM’s Existing Running Configuration</w:t>
      </w:r>
    </w:p>
    <w:p w14:paraId="5B3B930D" w14:textId="77777777" w:rsidR="009564EB" w:rsidRPr="00593C68" w:rsidRDefault="009564EB" w:rsidP="009564EB">
      <w:pPr>
        <w:pStyle w:val="BodyTextL25"/>
      </w:pPr>
      <w:r>
        <w:t xml:space="preserve">In this part, you will use the </w:t>
      </w:r>
      <w:proofErr w:type="spellStart"/>
      <w:r w:rsidRPr="00D24805">
        <w:t>ncclient</w:t>
      </w:r>
      <w:proofErr w:type="spellEnd"/>
      <w:r>
        <w:t xml:space="preserve"> module to retrieve the device’s running configuration. The data are returned back in XML form. In the following steps, this data will be transformed into a more human readable format.</w:t>
      </w:r>
    </w:p>
    <w:p w14:paraId="17854493" w14:textId="77777777" w:rsidR="009564EB" w:rsidRDefault="009564EB" w:rsidP="009564EB">
      <w:pPr>
        <w:pStyle w:val="StepHead"/>
        <w:numPr>
          <w:ilvl w:val="2"/>
          <w:numId w:val="12"/>
        </w:numPr>
      </w:pPr>
      <w:r>
        <w:t xml:space="preserve">Use </w:t>
      </w:r>
      <w:proofErr w:type="spellStart"/>
      <w:r w:rsidRPr="00D24805">
        <w:t>ncclient</w:t>
      </w:r>
      <w:proofErr w:type="spellEnd"/>
      <w:r>
        <w:t xml:space="preserve"> to retrieve the device’s running configuration.</w:t>
      </w:r>
    </w:p>
    <w:p w14:paraId="6EA46FA0" w14:textId="77777777" w:rsidR="009564EB" w:rsidRDefault="009564EB" w:rsidP="009564EB">
      <w:pPr>
        <w:pStyle w:val="BodyTextL25"/>
      </w:pPr>
      <w:r>
        <w:t xml:space="preserve">The </w:t>
      </w:r>
      <w:proofErr w:type="spellStart"/>
      <w:r w:rsidRPr="00D24805">
        <w:t>ncclient</w:t>
      </w:r>
      <w:proofErr w:type="spellEnd"/>
      <w:r w:rsidRPr="00D24805">
        <w:t xml:space="preserve"> </w:t>
      </w:r>
      <w:r>
        <w:t>module provides a “</w:t>
      </w:r>
      <w:r w:rsidRPr="00EB5766">
        <w:rPr>
          <w:rStyle w:val="CMDChar"/>
          <w:rFonts w:cs="Arial"/>
        </w:rPr>
        <w:t>manager</w:t>
      </w:r>
      <w:r>
        <w:t>” class with “</w:t>
      </w:r>
      <w:proofErr w:type="gramStart"/>
      <w:r w:rsidRPr="00EB5766">
        <w:rPr>
          <w:rStyle w:val="CMDChar"/>
          <w:rFonts w:cs="Arial"/>
        </w:rPr>
        <w:t>connect(</w:t>
      </w:r>
      <w:proofErr w:type="gramEnd"/>
      <w:r w:rsidRPr="00EB5766">
        <w:rPr>
          <w:rStyle w:val="CMDChar"/>
          <w:rFonts w:cs="Arial"/>
        </w:rPr>
        <w:t>)</w:t>
      </w:r>
      <w:r w:rsidRPr="00E57294">
        <w:rPr>
          <w:rFonts w:cs="Arial"/>
        </w:rPr>
        <w:t>”</w:t>
      </w:r>
      <w:r>
        <w:t xml:space="preserve"> function to setup the remote NETCONF connection.</w:t>
      </w:r>
      <w:r w:rsidRPr="000E0DA6">
        <w:rPr>
          <w:noProof/>
        </w:rPr>
        <w:t xml:space="preserve"> </w:t>
      </w:r>
      <w:r>
        <w:rPr>
          <w:noProof/>
        </w:rPr>
        <w:t>After a successful connection, the returned object represents the NETCONF connection to the remote device.</w:t>
      </w:r>
    </w:p>
    <w:p w14:paraId="355B3E1E" w14:textId="77777777" w:rsidR="009564EB" w:rsidRDefault="009564EB" w:rsidP="009564EB">
      <w:pPr>
        <w:pStyle w:val="SubStepAlpha"/>
        <w:numPr>
          <w:ilvl w:val="3"/>
          <w:numId w:val="10"/>
        </w:numPr>
      </w:pPr>
      <w:r>
        <w:t>In Python IDLE, create a new Python script file:</w:t>
      </w:r>
    </w:p>
    <w:p w14:paraId="52850ED0" w14:textId="77777777" w:rsidR="009564EB" w:rsidRDefault="009564EB" w:rsidP="009564EB">
      <w:pPr>
        <w:pStyle w:val="SubStepAlpha"/>
        <w:numPr>
          <w:ilvl w:val="3"/>
          <w:numId w:val="10"/>
        </w:numPr>
      </w:pPr>
      <w:r>
        <w:t>In the new Python script file editor, import the “</w:t>
      </w:r>
      <w:r w:rsidRPr="00EB5766">
        <w:rPr>
          <w:rStyle w:val="CMDChar"/>
          <w:rFonts w:cs="Arial"/>
        </w:rPr>
        <w:t>manager</w:t>
      </w:r>
      <w:r>
        <w:t xml:space="preserve">” class from the </w:t>
      </w:r>
      <w:proofErr w:type="spellStart"/>
      <w:r>
        <w:t>ncclient</w:t>
      </w:r>
      <w:proofErr w:type="spellEnd"/>
      <w:r>
        <w:t xml:space="preserve"> module:</w:t>
      </w:r>
    </w:p>
    <w:p w14:paraId="06715007" w14:textId="022EA538" w:rsidR="009564EB" w:rsidRPr="00677C23" w:rsidRDefault="009564EB" w:rsidP="009564EB">
      <w:pPr>
        <w:pStyle w:val="SubStepAlpha"/>
        <w:numPr>
          <w:ilvl w:val="0"/>
          <w:numId w:val="0"/>
        </w:numPr>
        <w:ind w:left="720"/>
      </w:pPr>
      <w:r w:rsidRPr="00677C23">
        <w:rPr>
          <w:rFonts w:ascii="Courier New" w:eastAsia="Times New Roman" w:hAnsi="Courier New" w:cs="Courier New"/>
          <w:b/>
          <w:bCs/>
          <w:color w:val="800000"/>
          <w:szCs w:val="20"/>
        </w:rPr>
        <w:t>from</w:t>
      </w:r>
      <w:r w:rsidRPr="00677C23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677C23">
        <w:rPr>
          <w:rFonts w:ascii="Courier New" w:eastAsia="Times New Roman" w:hAnsi="Courier New" w:cs="Courier New"/>
          <w:color w:val="000000"/>
          <w:szCs w:val="20"/>
        </w:rPr>
        <w:t>ncclient</w:t>
      </w:r>
      <w:proofErr w:type="spellEnd"/>
      <w:r w:rsidRPr="00677C23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677C23">
        <w:rPr>
          <w:rFonts w:ascii="Courier New" w:eastAsia="Times New Roman" w:hAnsi="Courier New" w:cs="Courier New"/>
          <w:b/>
          <w:bCs/>
          <w:color w:val="800000"/>
          <w:szCs w:val="20"/>
        </w:rPr>
        <w:t>import</w:t>
      </w:r>
      <w:r w:rsidRPr="00677C23">
        <w:rPr>
          <w:rFonts w:ascii="Courier New" w:eastAsia="Times New Roman" w:hAnsi="Courier New" w:cs="Courier New"/>
          <w:color w:val="000000"/>
          <w:szCs w:val="20"/>
        </w:rPr>
        <w:t xml:space="preserve"> manager</w:t>
      </w:r>
    </w:p>
    <w:p w14:paraId="5EF0745E" w14:textId="77777777" w:rsidR="009564EB" w:rsidRDefault="009564EB" w:rsidP="009564EB">
      <w:pPr>
        <w:pStyle w:val="SubStepAlpha"/>
        <w:numPr>
          <w:ilvl w:val="3"/>
          <w:numId w:val="13"/>
        </w:numPr>
      </w:pPr>
      <w:r>
        <w:t xml:space="preserve">Using the </w:t>
      </w:r>
      <w:proofErr w:type="spellStart"/>
      <w:proofErr w:type="gramStart"/>
      <w:r w:rsidRPr="002F1696">
        <w:rPr>
          <w:rStyle w:val="CMDChar"/>
          <w:rFonts w:cs="Arial"/>
        </w:rPr>
        <w:t>manager.connect</w:t>
      </w:r>
      <w:proofErr w:type="spellEnd"/>
      <w:proofErr w:type="gramEnd"/>
      <w:r w:rsidRPr="002F1696">
        <w:rPr>
          <w:rStyle w:val="CMDChar"/>
          <w:rFonts w:cs="Arial"/>
        </w:rPr>
        <w:t>()</w:t>
      </w:r>
      <w:r>
        <w:t xml:space="preserve"> function, set up an </w:t>
      </w:r>
      <w:r w:rsidRPr="00EB5766">
        <w:rPr>
          <w:rStyle w:val="CMDChar"/>
          <w:rFonts w:cs="Arial"/>
          <w:b/>
        </w:rPr>
        <w:t>m</w:t>
      </w:r>
      <w:r>
        <w:t xml:space="preserve"> connection object to the IOS XE device. </w:t>
      </w:r>
    </w:p>
    <w:p w14:paraId="49AD2DC3" w14:textId="77777777" w:rsidR="009564EB" w:rsidRDefault="009564EB" w:rsidP="009564EB">
      <w:pPr>
        <w:pStyle w:val="SubStepAlpha"/>
        <w:numPr>
          <w:ilvl w:val="0"/>
          <w:numId w:val="0"/>
        </w:numPr>
        <w:ind w:left="720"/>
        <w:jc w:val="center"/>
      </w:pPr>
      <w:r w:rsidRPr="00D24805">
        <w:rPr>
          <w:noProof/>
        </w:rPr>
        <w:drawing>
          <wp:inline distT="0" distB="0" distL="0" distR="0" wp14:anchorId="54576BC0" wp14:editId="31CFC012">
            <wp:extent cx="4858213" cy="815485"/>
            <wp:effectExtent l="0" t="0" r="0" b="3810"/>
            <wp:docPr id="8" name="Picture 8" descr="The figure shows the code for the m connection object to the IOS XE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13" cy="8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7619" w14:textId="77777777" w:rsidR="009564EB" w:rsidRDefault="009564EB" w:rsidP="009564EB">
      <w:pPr>
        <w:pStyle w:val="SubStepAlpha"/>
        <w:numPr>
          <w:ilvl w:val="0"/>
          <w:numId w:val="0"/>
        </w:numPr>
        <w:ind w:left="720"/>
      </w:pPr>
      <w:r>
        <w:t xml:space="preserve">The parameters of the </w:t>
      </w:r>
      <w:proofErr w:type="spellStart"/>
      <w:proofErr w:type="gramStart"/>
      <w:r w:rsidRPr="00EB5766">
        <w:rPr>
          <w:rStyle w:val="CMDChar"/>
          <w:rFonts w:cs="Arial"/>
        </w:rPr>
        <w:t>manager.connect</w:t>
      </w:r>
      <w:proofErr w:type="spellEnd"/>
      <w:proofErr w:type="gramEnd"/>
      <w:r w:rsidRPr="00EB5766">
        <w:rPr>
          <w:rStyle w:val="CMDChar"/>
          <w:rFonts w:cs="Arial"/>
        </w:rPr>
        <w:t>()</w:t>
      </w:r>
      <w:r>
        <w:t xml:space="preserve"> function are: </w:t>
      </w:r>
    </w:p>
    <w:p w14:paraId="7FDC51E7" w14:textId="77777777" w:rsidR="009564EB" w:rsidRDefault="009564EB" w:rsidP="009564EB">
      <w:pPr>
        <w:pStyle w:val="SubStepAlpha"/>
        <w:numPr>
          <w:ilvl w:val="0"/>
          <w:numId w:val="14"/>
        </w:numPr>
      </w:pPr>
      <w:r w:rsidRPr="00EB5766">
        <w:rPr>
          <w:rStyle w:val="CMDChar"/>
          <w:rFonts w:cs="Arial"/>
          <w:b/>
        </w:rPr>
        <w:t>host</w:t>
      </w:r>
      <w:r>
        <w:t xml:space="preserve"> – This is the address (host or IP) of the remote device (</w:t>
      </w:r>
      <w:bookmarkStart w:id="1" w:name="_Hlk17239562"/>
      <w:r>
        <w:t>Adjust the IP address to match the router’s current address</w:t>
      </w:r>
      <w:bookmarkEnd w:id="1"/>
      <w:r>
        <w:t>.).</w:t>
      </w:r>
    </w:p>
    <w:p w14:paraId="423F0D4B" w14:textId="77777777" w:rsidR="009564EB" w:rsidRDefault="009564EB" w:rsidP="009564EB">
      <w:pPr>
        <w:pStyle w:val="SubStepAlpha"/>
        <w:numPr>
          <w:ilvl w:val="0"/>
          <w:numId w:val="14"/>
        </w:numPr>
      </w:pPr>
      <w:r w:rsidRPr="00EB5766">
        <w:rPr>
          <w:rStyle w:val="CMDChar"/>
          <w:rFonts w:cs="Arial"/>
          <w:b/>
        </w:rPr>
        <w:t>port</w:t>
      </w:r>
      <w:r>
        <w:t xml:space="preserve"> – This is the remote port of the SSH service. </w:t>
      </w:r>
    </w:p>
    <w:p w14:paraId="07EDD230" w14:textId="77777777" w:rsidR="009564EB" w:rsidRDefault="009564EB" w:rsidP="009564EB">
      <w:pPr>
        <w:pStyle w:val="SubStepAlpha"/>
        <w:numPr>
          <w:ilvl w:val="0"/>
          <w:numId w:val="14"/>
        </w:numPr>
      </w:pPr>
      <w:r w:rsidRPr="00EB5766">
        <w:rPr>
          <w:rStyle w:val="CMDChar"/>
          <w:rFonts w:cs="Arial"/>
          <w:b/>
        </w:rPr>
        <w:t>username</w:t>
      </w:r>
      <w:r>
        <w:t xml:space="preserve"> – This is the remote SSH username (In this lab, use “cisco” because that was set up in the IOS XE VM.).</w:t>
      </w:r>
    </w:p>
    <w:p w14:paraId="49A52A0B" w14:textId="77777777" w:rsidR="009564EB" w:rsidRDefault="009564EB" w:rsidP="009564EB">
      <w:pPr>
        <w:pStyle w:val="SubStepAlpha"/>
        <w:numPr>
          <w:ilvl w:val="0"/>
          <w:numId w:val="14"/>
        </w:numPr>
      </w:pPr>
      <w:r w:rsidRPr="00EB5766">
        <w:rPr>
          <w:rStyle w:val="CMDChar"/>
          <w:rFonts w:cs="Arial"/>
          <w:b/>
        </w:rPr>
        <w:lastRenderedPageBreak/>
        <w:t>password</w:t>
      </w:r>
      <w:r w:rsidRPr="00EB5766">
        <w:rPr>
          <w:rFonts w:cs="Arial"/>
          <w:b/>
        </w:rPr>
        <w:t xml:space="preserve"> </w:t>
      </w:r>
      <w:r>
        <w:t>– This is the remote SSH password (In this lab, use “cisco123!” because that was set up in the IOS XE VM.).</w:t>
      </w:r>
    </w:p>
    <w:p w14:paraId="604AC116" w14:textId="77777777" w:rsidR="009564EB" w:rsidRDefault="009564EB" w:rsidP="009564EB">
      <w:pPr>
        <w:pStyle w:val="SubStepAlpha"/>
        <w:numPr>
          <w:ilvl w:val="0"/>
          <w:numId w:val="14"/>
        </w:numPr>
      </w:pPr>
      <w:proofErr w:type="spellStart"/>
      <w:r w:rsidRPr="00EB5766">
        <w:rPr>
          <w:rStyle w:val="CMDChar"/>
          <w:rFonts w:cs="Arial"/>
          <w:b/>
        </w:rPr>
        <w:t>hostkey_verify</w:t>
      </w:r>
      <w:proofErr w:type="spellEnd"/>
      <w:r>
        <w:t xml:space="preserve"> – Use this to verify the SSH fingerprint (In this lab, it is safe to set to False; however, in production environments you should always verify the SSH fingerprints.).</w:t>
      </w:r>
    </w:p>
    <w:p w14:paraId="2EDE41B5" w14:textId="77777777" w:rsidR="009564EB" w:rsidRDefault="009564EB" w:rsidP="009564EB">
      <w:pPr>
        <w:pStyle w:val="SubStepAlpha"/>
        <w:numPr>
          <w:ilvl w:val="3"/>
          <w:numId w:val="13"/>
        </w:numPr>
      </w:pPr>
      <w:r>
        <w:t>After a successful NETCONF connection, use the “</w:t>
      </w:r>
      <w:proofErr w:type="spellStart"/>
      <w:r w:rsidRPr="00EB5766">
        <w:rPr>
          <w:rStyle w:val="CMDChar"/>
          <w:rFonts w:cs="Arial"/>
        </w:rPr>
        <w:t>get_</w:t>
      </w:r>
      <w:proofErr w:type="gramStart"/>
      <w:r w:rsidRPr="00EB5766">
        <w:rPr>
          <w:rStyle w:val="CMDChar"/>
          <w:rFonts w:cs="Arial"/>
        </w:rPr>
        <w:t>config</w:t>
      </w:r>
      <w:proofErr w:type="spellEnd"/>
      <w:r w:rsidRPr="00EB5766">
        <w:rPr>
          <w:rStyle w:val="CMDChar"/>
          <w:rFonts w:cs="Arial"/>
        </w:rPr>
        <w:t>(</w:t>
      </w:r>
      <w:proofErr w:type="gramEnd"/>
      <w:r w:rsidRPr="00EB5766">
        <w:rPr>
          <w:rStyle w:val="CMDChar"/>
          <w:rFonts w:cs="Arial"/>
        </w:rPr>
        <w:t>)</w:t>
      </w:r>
      <w:r>
        <w:t>” function of the “</w:t>
      </w:r>
      <w:r w:rsidRPr="00EB5766">
        <w:rPr>
          <w:b/>
        </w:rPr>
        <w:t>m</w:t>
      </w:r>
      <w:r>
        <w:t xml:space="preserve">” NETCONF session object to retrieve and print the device’s running configuration. The </w:t>
      </w:r>
      <w:proofErr w:type="spellStart"/>
      <w:r w:rsidRPr="00EB5766">
        <w:rPr>
          <w:rStyle w:val="CMDChar"/>
          <w:rFonts w:cs="Arial"/>
        </w:rPr>
        <w:t>get_</w:t>
      </w:r>
      <w:proofErr w:type="gramStart"/>
      <w:r w:rsidRPr="00EB5766">
        <w:rPr>
          <w:rStyle w:val="CMDChar"/>
          <w:rFonts w:cs="Arial"/>
        </w:rPr>
        <w:t>config</w:t>
      </w:r>
      <w:proofErr w:type="spellEnd"/>
      <w:r w:rsidRPr="00EB5766">
        <w:rPr>
          <w:rStyle w:val="CMDChar"/>
          <w:rFonts w:cs="Arial"/>
        </w:rPr>
        <w:t>(</w:t>
      </w:r>
      <w:proofErr w:type="gramEnd"/>
      <w:r w:rsidRPr="00EB5766">
        <w:rPr>
          <w:rStyle w:val="CMDChar"/>
          <w:rFonts w:cs="Arial"/>
        </w:rPr>
        <w:t>)</w:t>
      </w:r>
      <w:r>
        <w:t xml:space="preserve"> function expects a “source” string parameter that defines the source NETCONF data-store.</w:t>
      </w:r>
    </w:p>
    <w:p w14:paraId="1F8B98FE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netconf_reply</w:t>
      </w:r>
      <w:proofErr w:type="spellEnd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get_config</w:t>
      </w:r>
      <w:proofErr w:type="spellEnd"/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677C23">
        <w:rPr>
          <w:rFonts w:ascii="Courier New" w:eastAsia="Times New Roman" w:hAnsi="Courier New" w:cs="Courier New"/>
          <w:color w:val="0000E6"/>
          <w:sz w:val="20"/>
          <w:szCs w:val="20"/>
        </w:rPr>
        <w:t>"running"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497912C0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netconf_reply</w:t>
      </w:r>
      <w:proofErr w:type="spellEnd"/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44D13EB8" w14:textId="78815846" w:rsidR="009564EB" w:rsidRDefault="009564EB" w:rsidP="009564EB">
      <w:pPr>
        <w:pStyle w:val="SubStepAlpha"/>
        <w:numPr>
          <w:ilvl w:val="3"/>
          <w:numId w:val="13"/>
        </w:numPr>
      </w:pPr>
      <w:r>
        <w:t>Execute the Python script and explore the output.</w:t>
      </w:r>
    </w:p>
    <w:p w14:paraId="6A604208" w14:textId="77777777" w:rsidR="009564EB" w:rsidRDefault="009564EB" w:rsidP="009564EB">
      <w:pPr>
        <w:pStyle w:val="StepHead"/>
        <w:numPr>
          <w:ilvl w:val="2"/>
          <w:numId w:val="12"/>
        </w:numPr>
      </w:pPr>
      <w:r>
        <w:t xml:space="preserve">Use </w:t>
      </w:r>
      <w:r w:rsidRPr="00642319">
        <w:t>CodeBeautfiy</w:t>
      </w:r>
      <w:r>
        <w:t>.com to evaluate the response.</w:t>
      </w:r>
    </w:p>
    <w:p w14:paraId="09D20D6B" w14:textId="77777777" w:rsidR="009564EB" w:rsidRDefault="009564EB" w:rsidP="009564EB">
      <w:pPr>
        <w:pStyle w:val="BodyTextL25"/>
        <w:rPr>
          <w:rStyle w:val="Hyperlink"/>
        </w:rPr>
      </w:pPr>
      <w:r>
        <w:t xml:space="preserve">Code Beautify maintains a website for viewing code in a more human readable format. The XML viewer URL is </w:t>
      </w:r>
      <w:hyperlink r:id="rId9" w:history="1">
        <w:r w:rsidRPr="008C7AF9">
          <w:rPr>
            <w:rStyle w:val="Hyperlink"/>
          </w:rPr>
          <w:t>https://codebeautify.org/xmlviewer</w:t>
        </w:r>
      </w:hyperlink>
      <w:r>
        <w:rPr>
          <w:rStyle w:val="Hyperlink"/>
        </w:rPr>
        <w:t xml:space="preserve"> </w:t>
      </w:r>
    </w:p>
    <w:p w14:paraId="5A59738C" w14:textId="77777777" w:rsidR="009564EB" w:rsidRDefault="009564EB" w:rsidP="009564EB">
      <w:pPr>
        <w:pStyle w:val="SubStepAlpha"/>
        <w:numPr>
          <w:ilvl w:val="3"/>
          <w:numId w:val="15"/>
        </w:numPr>
      </w:pPr>
      <w:r>
        <w:t>Copy the XML from IDLE to XML Viewer.</w:t>
      </w:r>
    </w:p>
    <w:p w14:paraId="34B2AC1C" w14:textId="77777777" w:rsidR="009564EB" w:rsidRPr="00642319" w:rsidRDefault="009564EB" w:rsidP="009564EB">
      <w:pPr>
        <w:pStyle w:val="SubStepAlpha"/>
        <w:numPr>
          <w:ilvl w:val="3"/>
          <w:numId w:val="15"/>
        </w:numPr>
      </w:pPr>
      <w:r>
        <w:t xml:space="preserve">Click </w:t>
      </w:r>
      <w:r>
        <w:rPr>
          <w:b/>
        </w:rPr>
        <w:t>Tree View</w:t>
      </w:r>
      <w:r>
        <w:t xml:space="preserve"> or </w:t>
      </w:r>
      <w:r>
        <w:rPr>
          <w:b/>
        </w:rPr>
        <w:t xml:space="preserve">Beautify / Format </w:t>
      </w:r>
      <w:r>
        <w:t>to render the raw XML output into a more human readable format.</w:t>
      </w:r>
    </w:p>
    <w:p w14:paraId="12CD897A" w14:textId="5778F612" w:rsidR="009564EB" w:rsidRDefault="009564EB" w:rsidP="009564EB">
      <w:pPr>
        <w:pStyle w:val="SubStepAlpha"/>
        <w:numPr>
          <w:ilvl w:val="3"/>
          <w:numId w:val="15"/>
        </w:numPr>
      </w:pPr>
      <w:r>
        <w:t xml:space="preserve">To simplify the view, close the XML elements that are under the </w:t>
      </w:r>
      <w:proofErr w:type="spellStart"/>
      <w:r>
        <w:t>rpc</w:t>
      </w:r>
      <w:proofErr w:type="spellEnd"/>
      <w:r>
        <w:t>-reply/data structure.</w:t>
      </w:r>
    </w:p>
    <w:p w14:paraId="4642AEA5" w14:textId="77777777" w:rsidR="009564EB" w:rsidRDefault="009564EB" w:rsidP="009564EB">
      <w:pPr>
        <w:pStyle w:val="SubStepAlpha"/>
        <w:numPr>
          <w:ilvl w:val="3"/>
          <w:numId w:val="15"/>
        </w:numPr>
      </w:pPr>
      <w:r>
        <w:t xml:space="preserve">Note that the opened </w:t>
      </w:r>
      <w:proofErr w:type="spellStart"/>
      <w:r>
        <w:t>rpc</w:t>
      </w:r>
      <w:proofErr w:type="spellEnd"/>
      <w:r>
        <w:t xml:space="preserve">-reply/data/native element contains an attribute </w:t>
      </w:r>
      <w:proofErr w:type="spellStart"/>
      <w:r w:rsidRPr="000013D2">
        <w:t>xmlns</w:t>
      </w:r>
      <w:proofErr w:type="spellEnd"/>
      <w:r>
        <w:t xml:space="preserve"> that points to “</w:t>
      </w:r>
      <w:r w:rsidRPr="000013D2">
        <w:t>Cisco-IOS-XE-native</w:t>
      </w:r>
      <w:r>
        <w:t xml:space="preserve">” YANG model. That means this part of the configuration is Cisco Native for IOS XE. </w:t>
      </w:r>
    </w:p>
    <w:p w14:paraId="428ACE4B" w14:textId="77777777" w:rsidR="009564EB" w:rsidRDefault="009564EB" w:rsidP="009564EB">
      <w:pPr>
        <w:pStyle w:val="SubStepAlpha"/>
        <w:numPr>
          <w:ilvl w:val="3"/>
          <w:numId w:val="15"/>
        </w:numPr>
      </w:pPr>
      <w:r>
        <w:t xml:space="preserve">Also note that there are two “interfaces” elements. The one with </w:t>
      </w:r>
      <w:proofErr w:type="spellStart"/>
      <w:r>
        <w:t>xmlns</w:t>
      </w:r>
      <w:proofErr w:type="spellEnd"/>
      <w:r>
        <w:t xml:space="preserve"> is pointing to the “</w:t>
      </w:r>
      <w:r w:rsidRPr="000013D2">
        <w:t>http://openconfig.net/yang/interfaces</w:t>
      </w:r>
      <w:r>
        <w:t>” YANG model, while the other is pointing to the “</w:t>
      </w:r>
      <w:proofErr w:type="spellStart"/>
      <w:r w:rsidRPr="000013D2">
        <w:t>ietf</w:t>
      </w:r>
      <w:proofErr w:type="spellEnd"/>
      <w:r w:rsidRPr="000013D2">
        <w:t>-interfaces</w:t>
      </w:r>
      <w:r>
        <w:t>” YANG model.</w:t>
      </w:r>
    </w:p>
    <w:p w14:paraId="314C1DE3" w14:textId="77777777" w:rsidR="009564EB" w:rsidRDefault="009564EB" w:rsidP="009564EB">
      <w:pPr>
        <w:pStyle w:val="SubStepAlpha"/>
        <w:numPr>
          <w:ilvl w:val="0"/>
          <w:numId w:val="0"/>
        </w:numPr>
        <w:ind w:left="720"/>
      </w:pPr>
      <w:r>
        <w:t xml:space="preserve">Both are used to describe the configuration of the interfaces. The difference is that the openconfig.net YANG model does support sub-interfaces, while the </w:t>
      </w:r>
      <w:proofErr w:type="spellStart"/>
      <w:r>
        <w:t>ietf</w:t>
      </w:r>
      <w:proofErr w:type="spellEnd"/>
      <w:r>
        <w:t>-interfaces YANG model does not.</w:t>
      </w:r>
    </w:p>
    <w:p w14:paraId="50235B15" w14:textId="77777777" w:rsidR="009564EB" w:rsidRDefault="009564EB" w:rsidP="009564EB">
      <w:pPr>
        <w:pStyle w:val="StepHead"/>
        <w:numPr>
          <w:ilvl w:val="2"/>
          <w:numId w:val="12"/>
        </w:numPr>
      </w:pPr>
      <w:r>
        <w:t xml:space="preserve">Use </w:t>
      </w:r>
      <w:proofErr w:type="spellStart"/>
      <w:proofErr w:type="gramStart"/>
      <w:r>
        <w:t>toprettyxml</w:t>
      </w:r>
      <w:proofErr w:type="spellEnd"/>
      <w:r>
        <w:t>(</w:t>
      </w:r>
      <w:proofErr w:type="gramEnd"/>
      <w:r>
        <w:t>) function to prettify the output.</w:t>
      </w:r>
    </w:p>
    <w:p w14:paraId="776A061C" w14:textId="77777777" w:rsidR="009564EB" w:rsidRDefault="009564EB" w:rsidP="009564EB">
      <w:pPr>
        <w:pStyle w:val="SubStepAlpha"/>
        <w:numPr>
          <w:ilvl w:val="3"/>
          <w:numId w:val="16"/>
        </w:numPr>
      </w:pPr>
      <w:r>
        <w:t>Python has built in support to work with XML files. The “</w:t>
      </w:r>
      <w:proofErr w:type="spellStart"/>
      <w:proofErr w:type="gramStart"/>
      <w:r w:rsidRPr="00EB5766">
        <w:rPr>
          <w:rStyle w:val="CMDChar"/>
          <w:rFonts w:cs="Arial"/>
        </w:rPr>
        <w:t>xml.dom.minidom</w:t>
      </w:r>
      <w:proofErr w:type="spellEnd"/>
      <w:proofErr w:type="gramEnd"/>
      <w:r>
        <w:t xml:space="preserve">” module can be used to prettify the output with the </w:t>
      </w:r>
      <w:proofErr w:type="spellStart"/>
      <w:r w:rsidRPr="00EB5766">
        <w:rPr>
          <w:rStyle w:val="CMDChar"/>
          <w:rFonts w:cs="Arial"/>
        </w:rPr>
        <w:t>toprettyxml</w:t>
      </w:r>
      <w:proofErr w:type="spellEnd"/>
      <w:r w:rsidRPr="00EB5766">
        <w:rPr>
          <w:rStyle w:val="CMDChar"/>
          <w:rFonts w:cs="Arial"/>
        </w:rPr>
        <w:t>()</w:t>
      </w:r>
      <w:r>
        <w:t xml:space="preserve"> function.</w:t>
      </w:r>
    </w:p>
    <w:p w14:paraId="397961A6" w14:textId="77777777" w:rsidR="009564EB" w:rsidRDefault="009564EB" w:rsidP="009564EB">
      <w:pPr>
        <w:pStyle w:val="SubStepAlpha"/>
        <w:numPr>
          <w:ilvl w:val="3"/>
          <w:numId w:val="16"/>
        </w:numPr>
      </w:pPr>
      <w:r>
        <w:t>Import the “</w:t>
      </w:r>
      <w:proofErr w:type="spellStart"/>
      <w:proofErr w:type="gramStart"/>
      <w:r w:rsidRPr="00EB5766">
        <w:rPr>
          <w:rStyle w:val="CMDChar"/>
          <w:rFonts w:cs="Arial"/>
        </w:rPr>
        <w:t>xml.dom.minidom</w:t>
      </w:r>
      <w:proofErr w:type="spellEnd"/>
      <w:proofErr w:type="gramEnd"/>
      <w:r>
        <w:t>” module:</w:t>
      </w:r>
    </w:p>
    <w:p w14:paraId="00A3F25A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</w:r>
      <w:r w:rsidRPr="00677C2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import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dom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minidom</w:t>
      </w:r>
      <w:proofErr w:type="spellEnd"/>
      <w:proofErr w:type="gramEnd"/>
    </w:p>
    <w:p w14:paraId="2C952064" w14:textId="77777777" w:rsidR="009564EB" w:rsidRDefault="009564EB" w:rsidP="009564EB">
      <w:pPr>
        <w:pStyle w:val="SubStepAlpha"/>
        <w:numPr>
          <w:ilvl w:val="3"/>
          <w:numId w:val="16"/>
        </w:numPr>
      </w:pPr>
      <w:r>
        <w:t>Replace the simple print function “</w:t>
      </w:r>
      <w:proofErr w:type="gramStart"/>
      <w:r w:rsidRPr="00EB5766">
        <w:rPr>
          <w:rStyle w:val="CMDChar"/>
          <w:rFonts w:cs="Arial"/>
        </w:rPr>
        <w:t xml:space="preserve">print( </w:t>
      </w:r>
      <w:proofErr w:type="spellStart"/>
      <w:r w:rsidRPr="00EB5766">
        <w:rPr>
          <w:rStyle w:val="CMDChar"/>
          <w:rFonts w:cs="Arial"/>
        </w:rPr>
        <w:t>netconf</w:t>
      </w:r>
      <w:proofErr w:type="gramEnd"/>
      <w:r w:rsidRPr="00EB5766">
        <w:rPr>
          <w:rStyle w:val="CMDChar"/>
          <w:rFonts w:cs="Arial"/>
        </w:rPr>
        <w:t>_reply</w:t>
      </w:r>
      <w:proofErr w:type="spellEnd"/>
      <w:r w:rsidRPr="00EB5766">
        <w:rPr>
          <w:rStyle w:val="CMDChar"/>
          <w:rFonts w:cs="Arial"/>
        </w:rPr>
        <w:t xml:space="preserve"> )</w:t>
      </w:r>
      <w:r>
        <w:t>” with a version that prints prettified XML output:</w:t>
      </w:r>
    </w:p>
    <w:p w14:paraId="700870EC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</w:r>
      <w:proofErr w:type="gramStart"/>
      <w:r w:rsidRPr="00677C2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dom</w:t>
      </w:r>
      <w:proofErr w:type="gramEnd"/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minidom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parseString</w:t>
      </w:r>
      <w:proofErr w:type="spellEnd"/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netconf_reply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).</w:t>
      </w:r>
      <w:proofErr w:type="spell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toprettyxml</w:t>
      </w:r>
      <w:proofErr w:type="spellEnd"/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0EE0F5DA" w14:textId="77777777" w:rsidR="009564EB" w:rsidRDefault="009564EB" w:rsidP="009564EB">
      <w:pPr>
        <w:pStyle w:val="SubStepAlpha"/>
        <w:numPr>
          <w:ilvl w:val="3"/>
          <w:numId w:val="16"/>
        </w:numPr>
      </w:pPr>
      <w:r>
        <w:t>Execute the updated Python script and explore the output.</w:t>
      </w:r>
    </w:p>
    <w:p w14:paraId="67445B79" w14:textId="77777777" w:rsidR="009564EB" w:rsidRDefault="009564EB" w:rsidP="009564EB">
      <w:pPr>
        <w:pStyle w:val="StepHead"/>
        <w:numPr>
          <w:ilvl w:val="2"/>
          <w:numId w:val="12"/>
        </w:numPr>
      </w:pPr>
      <w:r>
        <w:t>Use filters to retrieve a configuration defined by a specific YANG model.</w:t>
      </w:r>
    </w:p>
    <w:p w14:paraId="44762266" w14:textId="77777777" w:rsidR="009564EB" w:rsidRDefault="009564EB" w:rsidP="009564EB">
      <w:pPr>
        <w:pStyle w:val="SubStepAlpha"/>
        <w:numPr>
          <w:ilvl w:val="3"/>
          <w:numId w:val="12"/>
        </w:numPr>
      </w:pPr>
      <w:r>
        <w:t>NETCONF has support to return only data that are defined in a filter element.</w:t>
      </w:r>
    </w:p>
    <w:p w14:paraId="03127D0C" w14:textId="77777777" w:rsidR="009564EB" w:rsidRDefault="009564EB" w:rsidP="009564EB">
      <w:pPr>
        <w:pStyle w:val="SubStepAlpha"/>
        <w:numPr>
          <w:ilvl w:val="3"/>
          <w:numId w:val="12"/>
        </w:numPr>
      </w:pPr>
      <w:r>
        <w:t xml:space="preserve">Create the following </w:t>
      </w:r>
      <w:proofErr w:type="spellStart"/>
      <w:r w:rsidRPr="00EB5766">
        <w:rPr>
          <w:rStyle w:val="CMDChar"/>
          <w:rFonts w:cs="Arial"/>
        </w:rPr>
        <w:t>netconf_filter</w:t>
      </w:r>
      <w:proofErr w:type="spellEnd"/>
      <w:r>
        <w:t xml:space="preserve"> variable containing an XML NETCONF filter element that is designed to retrieve only data that is defined by the Cisco IOS XE Native YANG model:</w:t>
      </w:r>
    </w:p>
    <w:p w14:paraId="7753EE9A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netconf_filter</w:t>
      </w:r>
      <w:proofErr w:type="spellEnd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7C23">
        <w:rPr>
          <w:rFonts w:ascii="Courier New" w:eastAsia="Times New Roman" w:hAnsi="Courier New" w:cs="Courier New"/>
          <w:color w:val="696969"/>
          <w:sz w:val="20"/>
          <w:szCs w:val="20"/>
        </w:rPr>
        <w:t>"""</w:t>
      </w:r>
    </w:p>
    <w:p w14:paraId="69F58175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color w:val="696969"/>
          <w:sz w:val="20"/>
          <w:szCs w:val="20"/>
        </w:rPr>
        <w:t>&lt;filter&gt;</w:t>
      </w:r>
    </w:p>
    <w:p w14:paraId="0A744B7C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    &lt;native </w:t>
      </w:r>
      <w:proofErr w:type="spellStart"/>
      <w:r w:rsidRPr="00677C23">
        <w:rPr>
          <w:rFonts w:ascii="Courier New" w:eastAsia="Times New Roman" w:hAnsi="Courier New" w:cs="Courier New"/>
          <w:color w:val="696969"/>
          <w:sz w:val="20"/>
          <w:szCs w:val="20"/>
        </w:rPr>
        <w:t>xmlns</w:t>
      </w:r>
      <w:proofErr w:type="spellEnd"/>
      <w:r w:rsidRPr="00677C23">
        <w:rPr>
          <w:rFonts w:ascii="Courier New" w:eastAsia="Times New Roman" w:hAnsi="Courier New" w:cs="Courier New"/>
          <w:color w:val="696969"/>
          <w:sz w:val="20"/>
          <w:szCs w:val="20"/>
        </w:rPr>
        <w:t>="</w:t>
      </w:r>
      <w:r w:rsidRPr="00677C23">
        <w:rPr>
          <w:rFonts w:ascii="Courier New" w:eastAsia="Times New Roman" w:hAnsi="Courier New" w:cs="Courier New"/>
          <w:color w:val="5555DD"/>
          <w:sz w:val="20"/>
          <w:szCs w:val="20"/>
        </w:rPr>
        <w:t>http://cisco.com/ns/yang/Cisco-IOS-XE-native</w:t>
      </w:r>
      <w:r w:rsidRPr="00677C23">
        <w:rPr>
          <w:rFonts w:ascii="Courier New" w:eastAsia="Times New Roman" w:hAnsi="Courier New" w:cs="Courier New"/>
          <w:color w:val="696969"/>
          <w:sz w:val="20"/>
          <w:szCs w:val="20"/>
        </w:rPr>
        <w:t>" /&gt;</w:t>
      </w:r>
    </w:p>
    <w:p w14:paraId="2A808FB1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color w:val="696969"/>
          <w:sz w:val="20"/>
          <w:szCs w:val="20"/>
        </w:rPr>
        <w:t>&lt;/filter&gt;</w:t>
      </w:r>
    </w:p>
    <w:p w14:paraId="21154342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color w:val="696969"/>
          <w:sz w:val="20"/>
          <w:szCs w:val="20"/>
        </w:rPr>
        <w:t>"""</w:t>
      </w:r>
    </w:p>
    <w:p w14:paraId="47C1F92B" w14:textId="77777777" w:rsidR="009564EB" w:rsidRDefault="009564EB" w:rsidP="009564EB">
      <w:pPr>
        <w:pStyle w:val="SubStepAlpha"/>
        <w:numPr>
          <w:ilvl w:val="3"/>
          <w:numId w:val="12"/>
        </w:numPr>
      </w:pPr>
      <w:r>
        <w:lastRenderedPageBreak/>
        <w:t xml:space="preserve">Include the </w:t>
      </w:r>
      <w:proofErr w:type="spellStart"/>
      <w:r w:rsidRPr="00EB5766">
        <w:rPr>
          <w:rStyle w:val="CMDChar"/>
          <w:rFonts w:cs="Arial"/>
        </w:rPr>
        <w:t>netconf_filter</w:t>
      </w:r>
      <w:proofErr w:type="spellEnd"/>
      <w:r>
        <w:t xml:space="preserve"> variable in the </w:t>
      </w:r>
      <w:proofErr w:type="spellStart"/>
      <w:r>
        <w:t>get_</w:t>
      </w:r>
      <w:proofErr w:type="gramStart"/>
      <w:r>
        <w:t>config</w:t>
      </w:r>
      <w:proofErr w:type="spellEnd"/>
      <w:r>
        <w:t>(</w:t>
      </w:r>
      <w:proofErr w:type="gramEnd"/>
      <w:r>
        <w:t>) call using the “filter” parameter:</w:t>
      </w:r>
    </w:p>
    <w:p w14:paraId="7780B751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netconf_reply</w:t>
      </w:r>
      <w:proofErr w:type="spellEnd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677C23">
        <w:rPr>
          <w:rFonts w:ascii="Courier New" w:eastAsia="Times New Roman" w:hAnsi="Courier New" w:cs="Courier New"/>
          <w:color w:val="0000E6"/>
          <w:sz w:val="20"/>
          <w:szCs w:val="20"/>
        </w:rPr>
        <w:t>"running"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7C23">
        <w:rPr>
          <w:rFonts w:ascii="Courier New" w:eastAsia="Times New Roman" w:hAnsi="Courier New" w:cs="Courier New"/>
          <w:color w:val="400000"/>
          <w:sz w:val="20"/>
          <w:szCs w:val="20"/>
        </w:rPr>
        <w:t>filter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proofErr w:type="spell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netconf_filter</w:t>
      </w:r>
      <w:proofErr w:type="spellEnd"/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20059052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dom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minidom</w:t>
      </w:r>
      <w:proofErr w:type="gramEnd"/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parseString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netconf_reply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).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toprettyxml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())</w:t>
      </w:r>
    </w:p>
    <w:p w14:paraId="107E50DD" w14:textId="27CF5AD4" w:rsidR="009564EB" w:rsidRDefault="009564EB" w:rsidP="009564EB">
      <w:pPr>
        <w:pStyle w:val="SubStepAlpha"/>
        <w:numPr>
          <w:ilvl w:val="3"/>
          <w:numId w:val="13"/>
        </w:numPr>
      </w:pPr>
      <w:r>
        <w:t>Execute the updated Python script and explore the output</w:t>
      </w:r>
    </w:p>
    <w:p w14:paraId="5BCCC5B2" w14:textId="77777777" w:rsidR="009564EB" w:rsidRDefault="009564EB" w:rsidP="009564EB">
      <w:pPr>
        <w:pStyle w:val="PartHead"/>
        <w:numPr>
          <w:ilvl w:val="0"/>
          <w:numId w:val="12"/>
        </w:numPr>
      </w:pPr>
      <w:r>
        <w:t>Update the Device’s Configuration</w:t>
      </w:r>
    </w:p>
    <w:p w14:paraId="59C93805" w14:textId="77777777" w:rsidR="009564EB" w:rsidRDefault="009564EB" w:rsidP="009564EB">
      <w:pPr>
        <w:pStyle w:val="StepHead"/>
        <w:numPr>
          <w:ilvl w:val="2"/>
          <w:numId w:val="12"/>
        </w:numPr>
      </w:pPr>
      <w:r>
        <w:t>Create a new Python script file.</w:t>
      </w:r>
    </w:p>
    <w:p w14:paraId="17770969" w14:textId="77777777" w:rsidR="009564EB" w:rsidRDefault="009564EB" w:rsidP="009564EB">
      <w:pPr>
        <w:pStyle w:val="SubStepAlpha"/>
        <w:numPr>
          <w:ilvl w:val="3"/>
          <w:numId w:val="12"/>
        </w:numPr>
      </w:pPr>
      <w:r>
        <w:t>In IDLE, create a new Python script file.</w:t>
      </w:r>
    </w:p>
    <w:p w14:paraId="4CB0C2B5" w14:textId="77777777" w:rsidR="009564EB" w:rsidRDefault="009564EB" w:rsidP="009564EB">
      <w:pPr>
        <w:pStyle w:val="SubStepAlpha"/>
        <w:numPr>
          <w:ilvl w:val="3"/>
          <w:numId w:val="12"/>
        </w:numPr>
      </w:pPr>
      <w:r>
        <w:t>Import the required modules and set up the NETCONF session:</w:t>
      </w:r>
    </w:p>
    <w:p w14:paraId="342A711F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ncclient</w:t>
      </w:r>
      <w:proofErr w:type="spellEnd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7C2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import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</w:t>
      </w:r>
    </w:p>
    <w:p w14:paraId="5B428428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import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xml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dom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minidom</w:t>
      </w:r>
      <w:proofErr w:type="spellEnd"/>
      <w:proofErr w:type="gramEnd"/>
    </w:p>
    <w:p w14:paraId="21D4E0D4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1E6E0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 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proofErr w:type="spellEnd"/>
      <w:proofErr w:type="gramEnd"/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</w:p>
    <w:p w14:paraId="6FC3129D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host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677C23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E6"/>
          <w:sz w:val="20"/>
          <w:szCs w:val="20"/>
        </w:rPr>
        <w:t>192.168.56.101</w:t>
      </w:r>
      <w:r w:rsidRPr="00677C23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29ADF8F6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port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677C23">
        <w:rPr>
          <w:rFonts w:ascii="Courier New" w:eastAsia="Times New Roman" w:hAnsi="Courier New" w:cs="Courier New"/>
          <w:color w:val="008C00"/>
          <w:sz w:val="20"/>
          <w:szCs w:val="20"/>
        </w:rPr>
        <w:t>830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1234CCD0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username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677C23">
        <w:rPr>
          <w:rFonts w:ascii="Courier New" w:eastAsia="Times New Roman" w:hAnsi="Courier New" w:cs="Courier New"/>
          <w:color w:val="0000E6"/>
          <w:sz w:val="20"/>
          <w:szCs w:val="20"/>
        </w:rPr>
        <w:t>"cisco"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0EA1FA11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password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677C23">
        <w:rPr>
          <w:rFonts w:ascii="Courier New" w:eastAsia="Times New Roman" w:hAnsi="Courier New" w:cs="Courier New"/>
          <w:color w:val="0000E6"/>
          <w:sz w:val="20"/>
          <w:szCs w:val="20"/>
        </w:rPr>
        <w:t>"cisco123!"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770321FC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>hostkey_verify</w:t>
      </w:r>
      <w:proofErr w:type="spellEnd"/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677C23">
        <w:rPr>
          <w:rFonts w:ascii="Courier New" w:eastAsia="Times New Roman" w:hAnsi="Courier New" w:cs="Courier New"/>
          <w:color w:val="074726"/>
          <w:sz w:val="20"/>
          <w:szCs w:val="20"/>
        </w:rPr>
        <w:t>False</w:t>
      </w:r>
    </w:p>
    <w:p w14:paraId="4E3BA925" w14:textId="77777777" w:rsidR="009564EB" w:rsidRPr="00677C23" w:rsidRDefault="009564EB" w:rsidP="00956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77C23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61D4E028" w14:textId="77777777" w:rsidR="009564EB" w:rsidRPr="00F87AFB" w:rsidRDefault="009564EB" w:rsidP="009564EB">
      <w:pPr>
        <w:pStyle w:val="StepHead"/>
        <w:numPr>
          <w:ilvl w:val="2"/>
          <w:numId w:val="12"/>
        </w:numPr>
      </w:pPr>
      <w:r>
        <w:t>Change the hostname.</w:t>
      </w:r>
    </w:p>
    <w:p w14:paraId="3EA85811" w14:textId="14FD2B6B" w:rsidR="009564EB" w:rsidRDefault="009564EB" w:rsidP="009564EB">
      <w:pPr>
        <w:pStyle w:val="SubStepAlpha"/>
        <w:keepNext/>
        <w:numPr>
          <w:ilvl w:val="3"/>
          <w:numId w:val="17"/>
        </w:numPr>
      </w:pPr>
      <w:r>
        <w:t>In order to update an existing setting in the configuration, you can extract the setting location from the configuration retrieved in Step 1.</w:t>
      </w:r>
    </w:p>
    <w:p w14:paraId="59C0EA37" w14:textId="77777777" w:rsidR="009564EB" w:rsidRDefault="009564EB" w:rsidP="009564EB">
      <w:pPr>
        <w:pStyle w:val="SubStepAlpha"/>
        <w:keepNext/>
        <w:numPr>
          <w:ilvl w:val="3"/>
          <w:numId w:val="17"/>
        </w:numPr>
      </w:pPr>
      <w:r>
        <w:t>The configuration update is always enclosed in a “</w:t>
      </w:r>
      <w:r w:rsidRPr="00EB5766">
        <w:rPr>
          <w:rStyle w:val="CMDChar"/>
          <w:rFonts w:cs="Arial"/>
        </w:rPr>
        <w:t>config</w:t>
      </w:r>
      <w:r>
        <w:t xml:space="preserve">” XML element. This element includes a tree of XML elements that require updates. </w:t>
      </w:r>
    </w:p>
    <w:p w14:paraId="58E61339" w14:textId="77777777" w:rsidR="009564EB" w:rsidRDefault="009564EB" w:rsidP="009564EB">
      <w:pPr>
        <w:pStyle w:val="SubStepAlpha"/>
        <w:keepNext/>
        <w:numPr>
          <w:ilvl w:val="3"/>
          <w:numId w:val="17"/>
        </w:numPr>
      </w:pPr>
      <w:r>
        <w:t xml:space="preserve">Create a </w:t>
      </w:r>
      <w:proofErr w:type="spellStart"/>
      <w:r w:rsidRPr="00EB5766">
        <w:rPr>
          <w:rStyle w:val="CMDChar"/>
          <w:rFonts w:cs="Arial"/>
          <w:b/>
        </w:rPr>
        <w:t>netconf_data</w:t>
      </w:r>
      <w:proofErr w:type="spellEnd"/>
      <w:r>
        <w:t xml:space="preserve"> variable that holds a configuration update for the hostname element as defined in the Cisco IOS XE Native YANG Model:</w:t>
      </w:r>
    </w:p>
    <w:p w14:paraId="0D7C6A58" w14:textId="77777777" w:rsidR="009564EB" w:rsidRDefault="009564EB" w:rsidP="009564EB">
      <w:pPr>
        <w:pStyle w:val="CMD"/>
      </w:pPr>
      <w:proofErr w:type="spellStart"/>
      <w:r>
        <w:t>netconf_data</w:t>
      </w:r>
      <w:proofErr w:type="spellEnd"/>
      <w:r>
        <w:t xml:space="preserve"> = """</w:t>
      </w:r>
    </w:p>
    <w:p w14:paraId="79087660" w14:textId="77777777" w:rsidR="009564EB" w:rsidRDefault="009564EB" w:rsidP="009564EB">
      <w:pPr>
        <w:pStyle w:val="CMD"/>
      </w:pPr>
      <w:r>
        <w:t>&lt;config&gt;</w:t>
      </w:r>
    </w:p>
    <w:p w14:paraId="54B23ADB" w14:textId="77777777" w:rsidR="009564EB" w:rsidRDefault="009564EB" w:rsidP="009564EB">
      <w:pPr>
        <w:pStyle w:val="CMD"/>
      </w:pPr>
      <w:r>
        <w:t xml:space="preserve">  &lt;native </w:t>
      </w:r>
      <w:proofErr w:type="spellStart"/>
      <w:r>
        <w:t>xmlns</w:t>
      </w:r>
      <w:proofErr w:type="spellEnd"/>
      <w:r>
        <w:t>="http://cisco.com/ns/yang/Cisco-IOS-XE-native"&gt;</w:t>
      </w:r>
    </w:p>
    <w:p w14:paraId="5488D8AC" w14:textId="77777777" w:rsidR="009564EB" w:rsidRDefault="009564EB" w:rsidP="009564EB">
      <w:pPr>
        <w:pStyle w:val="CMD"/>
      </w:pPr>
      <w:r>
        <w:t xml:space="preserve">     &lt;hostname&gt;</w:t>
      </w:r>
      <w:r w:rsidRPr="003C0090">
        <w:rPr>
          <w:b/>
        </w:rPr>
        <w:t>NEWHOSTNAME</w:t>
      </w:r>
      <w:r>
        <w:t>&lt;/hostname&gt;</w:t>
      </w:r>
    </w:p>
    <w:p w14:paraId="20ED14A7" w14:textId="77777777" w:rsidR="009564EB" w:rsidRDefault="009564EB" w:rsidP="009564EB">
      <w:pPr>
        <w:pStyle w:val="CMD"/>
      </w:pPr>
      <w:r>
        <w:t xml:space="preserve">  &lt;/native&gt;</w:t>
      </w:r>
    </w:p>
    <w:p w14:paraId="423E2029" w14:textId="77777777" w:rsidR="009564EB" w:rsidRDefault="009564EB" w:rsidP="009564EB">
      <w:pPr>
        <w:pStyle w:val="CMD"/>
      </w:pPr>
      <w:r>
        <w:t>&lt;/config&gt;</w:t>
      </w:r>
    </w:p>
    <w:p w14:paraId="6464A866" w14:textId="77777777" w:rsidR="009564EB" w:rsidRDefault="009564EB" w:rsidP="009564EB">
      <w:pPr>
        <w:pStyle w:val="CMD"/>
      </w:pPr>
      <w:r>
        <w:t>"""</w:t>
      </w:r>
    </w:p>
    <w:p w14:paraId="049D334A" w14:textId="77777777" w:rsidR="009564EB" w:rsidRDefault="009564EB" w:rsidP="009564EB">
      <w:pPr>
        <w:pStyle w:val="SubStepAlpha"/>
        <w:numPr>
          <w:ilvl w:val="3"/>
          <w:numId w:val="17"/>
        </w:numPr>
      </w:pPr>
      <w:r>
        <w:t>Edit the existing device configuration with the “</w:t>
      </w:r>
      <w:proofErr w:type="spellStart"/>
      <w:r w:rsidRPr="00EB5766">
        <w:rPr>
          <w:rStyle w:val="CMDChar"/>
          <w:rFonts w:cs="Arial"/>
        </w:rPr>
        <w:t>edit_</w:t>
      </w:r>
      <w:proofErr w:type="gramStart"/>
      <w:r w:rsidRPr="00EB5766">
        <w:rPr>
          <w:rStyle w:val="CMDChar"/>
          <w:rFonts w:cs="Arial"/>
        </w:rPr>
        <w:t>config</w:t>
      </w:r>
      <w:proofErr w:type="spellEnd"/>
      <w:r w:rsidRPr="00EB5766">
        <w:rPr>
          <w:rStyle w:val="CMDChar"/>
          <w:rFonts w:cs="Arial"/>
        </w:rPr>
        <w:t>(</w:t>
      </w:r>
      <w:proofErr w:type="gramEnd"/>
      <w:r w:rsidRPr="00EB5766">
        <w:rPr>
          <w:rStyle w:val="CMDChar"/>
          <w:rFonts w:cs="Arial"/>
        </w:rPr>
        <w:t>)</w:t>
      </w:r>
      <w:r>
        <w:t>” function of the “</w:t>
      </w:r>
      <w:r w:rsidRPr="00EB5766">
        <w:rPr>
          <w:rStyle w:val="CMDChar"/>
          <w:rFonts w:cs="Arial"/>
          <w:b/>
        </w:rPr>
        <w:t>m</w:t>
      </w:r>
      <w:r>
        <w:t xml:space="preserve">” NETCONF session object. The </w:t>
      </w:r>
      <w:proofErr w:type="spellStart"/>
      <w:r w:rsidRPr="00EB5766">
        <w:rPr>
          <w:rStyle w:val="CMDChar"/>
          <w:rFonts w:cs="Arial"/>
        </w:rPr>
        <w:t>edit_</w:t>
      </w:r>
      <w:proofErr w:type="gramStart"/>
      <w:r w:rsidRPr="00EB5766">
        <w:rPr>
          <w:rStyle w:val="CMDChar"/>
          <w:rFonts w:cs="Arial"/>
        </w:rPr>
        <w:t>config</w:t>
      </w:r>
      <w:proofErr w:type="spellEnd"/>
      <w:r w:rsidRPr="00EB5766">
        <w:rPr>
          <w:rStyle w:val="CMDChar"/>
          <w:rFonts w:cs="Arial"/>
        </w:rPr>
        <w:t>(</w:t>
      </w:r>
      <w:proofErr w:type="gramEnd"/>
      <w:r w:rsidRPr="00EB5766">
        <w:rPr>
          <w:rStyle w:val="CMDChar"/>
          <w:rFonts w:cs="Arial"/>
        </w:rPr>
        <w:t>)</w:t>
      </w:r>
      <w:r>
        <w:t xml:space="preserve"> function expects two parameters:</w:t>
      </w:r>
    </w:p>
    <w:p w14:paraId="1DC55662" w14:textId="77777777" w:rsidR="009564EB" w:rsidRDefault="009564EB" w:rsidP="009564EB">
      <w:pPr>
        <w:pStyle w:val="SubStepAlpha"/>
        <w:numPr>
          <w:ilvl w:val="0"/>
          <w:numId w:val="18"/>
        </w:numPr>
      </w:pPr>
      <w:r w:rsidRPr="00EB5766">
        <w:rPr>
          <w:rStyle w:val="CMDChar"/>
          <w:rFonts w:cs="Arial"/>
          <w:b/>
        </w:rPr>
        <w:t>target</w:t>
      </w:r>
      <w:r>
        <w:t xml:space="preserve"> – This is the target </w:t>
      </w:r>
      <w:proofErr w:type="spellStart"/>
      <w:r>
        <w:t>netconf</w:t>
      </w:r>
      <w:proofErr w:type="spellEnd"/>
      <w:r>
        <w:t xml:space="preserve"> data-store to be updated.</w:t>
      </w:r>
    </w:p>
    <w:p w14:paraId="368F9F6E" w14:textId="77777777" w:rsidR="009564EB" w:rsidRDefault="009564EB" w:rsidP="009564EB">
      <w:pPr>
        <w:pStyle w:val="SubStepAlpha"/>
        <w:numPr>
          <w:ilvl w:val="0"/>
          <w:numId w:val="18"/>
        </w:numPr>
      </w:pPr>
      <w:r w:rsidRPr="00EB5766">
        <w:rPr>
          <w:rStyle w:val="CMDChar"/>
          <w:rFonts w:cs="Arial"/>
          <w:b/>
        </w:rPr>
        <w:t>config</w:t>
      </w:r>
      <w:r>
        <w:t xml:space="preserve"> – This is the configuration update.</w:t>
      </w:r>
    </w:p>
    <w:p w14:paraId="3EE410C8" w14:textId="77777777" w:rsidR="009564EB" w:rsidRDefault="009564EB" w:rsidP="009564EB">
      <w:pPr>
        <w:pStyle w:val="SubStepAlpha"/>
        <w:numPr>
          <w:ilvl w:val="0"/>
          <w:numId w:val="0"/>
        </w:numPr>
        <w:ind w:left="720"/>
      </w:pPr>
      <w:r>
        <w:t xml:space="preserve">The </w:t>
      </w:r>
      <w:proofErr w:type="spellStart"/>
      <w:r w:rsidRPr="00EB5766">
        <w:rPr>
          <w:rStyle w:val="CMDChar"/>
          <w:rFonts w:cs="Arial"/>
        </w:rPr>
        <w:t>edit_</w:t>
      </w:r>
      <w:proofErr w:type="gramStart"/>
      <w:r w:rsidRPr="00EB5766">
        <w:rPr>
          <w:rStyle w:val="CMDChar"/>
          <w:rFonts w:cs="Arial"/>
        </w:rPr>
        <w:t>config</w:t>
      </w:r>
      <w:proofErr w:type="spellEnd"/>
      <w:r w:rsidRPr="00EB5766">
        <w:rPr>
          <w:rStyle w:val="CMDChar"/>
          <w:rFonts w:cs="Arial"/>
        </w:rPr>
        <w:t>(</w:t>
      </w:r>
      <w:proofErr w:type="gramEnd"/>
      <w:r w:rsidRPr="00EB5766">
        <w:rPr>
          <w:rStyle w:val="CMDChar"/>
          <w:rFonts w:cs="Arial"/>
        </w:rPr>
        <w:t>)</w:t>
      </w:r>
      <w:r>
        <w:t xml:space="preserve"> function returns an XML object containing information about the success of the change. After editing the configuration, print the returned value:</w:t>
      </w:r>
    </w:p>
    <w:p w14:paraId="4E64AFFB" w14:textId="77777777" w:rsidR="009564EB" w:rsidRDefault="009564EB" w:rsidP="009564EB">
      <w:pPr>
        <w:pStyle w:val="CMD"/>
      </w:pPr>
      <w:proofErr w:type="spellStart"/>
      <w:r>
        <w:t>netconf_reply</w:t>
      </w:r>
      <w:proofErr w:type="spellEnd"/>
      <w:r>
        <w:t xml:space="preserve"> = </w:t>
      </w:r>
      <w:proofErr w:type="spellStart"/>
      <w:proofErr w:type="gramStart"/>
      <w:r>
        <w:t>m.edit</w:t>
      </w:r>
      <w:proofErr w:type="gramEnd"/>
      <w:r>
        <w:t>_config</w:t>
      </w:r>
      <w:proofErr w:type="spellEnd"/>
      <w:r>
        <w:t>(target="running", config=</w:t>
      </w:r>
      <w:proofErr w:type="spellStart"/>
      <w:r>
        <w:t>netconf_data</w:t>
      </w:r>
      <w:proofErr w:type="spellEnd"/>
      <w:r>
        <w:t>)</w:t>
      </w:r>
    </w:p>
    <w:p w14:paraId="07C01C89" w14:textId="77777777" w:rsidR="009564EB" w:rsidRDefault="009564EB" w:rsidP="009564EB">
      <w:pPr>
        <w:pStyle w:val="CMD"/>
      </w:pPr>
      <w:r>
        <w:t>print(</w:t>
      </w:r>
      <w:proofErr w:type="gramStart"/>
      <w:r>
        <w:t>xml.dom.minidom</w:t>
      </w:r>
      <w:proofErr w:type="gramEnd"/>
      <w:r>
        <w:t>.parseString(netconf_reply.xml).toprettyxml())</w:t>
      </w:r>
    </w:p>
    <w:p w14:paraId="701359E8" w14:textId="77777777" w:rsidR="009564EB" w:rsidRDefault="009564EB" w:rsidP="009564EB">
      <w:pPr>
        <w:pStyle w:val="SubStepAlpha"/>
        <w:numPr>
          <w:ilvl w:val="3"/>
          <w:numId w:val="17"/>
        </w:numPr>
      </w:pPr>
      <w:r>
        <w:t>Before executing the new Python script, check the current hostname by connecting to the console of the IOS XE VM.</w:t>
      </w:r>
    </w:p>
    <w:p w14:paraId="316D0494" w14:textId="19DAC440" w:rsidR="009564EB" w:rsidRDefault="009564EB" w:rsidP="009564EB">
      <w:pPr>
        <w:pStyle w:val="SubStepAlpha"/>
        <w:numPr>
          <w:ilvl w:val="3"/>
          <w:numId w:val="17"/>
        </w:numPr>
      </w:pPr>
      <w:r>
        <w:lastRenderedPageBreak/>
        <w:t>Execute the Python script and explore the output.</w:t>
      </w:r>
    </w:p>
    <w:p w14:paraId="7114B3BC" w14:textId="77777777" w:rsidR="009564EB" w:rsidRDefault="009564EB" w:rsidP="009564EB">
      <w:pPr>
        <w:pStyle w:val="SubStepAlpha"/>
        <w:numPr>
          <w:ilvl w:val="3"/>
          <w:numId w:val="17"/>
        </w:numPr>
      </w:pPr>
      <w:r>
        <w:t xml:space="preserve">After executing the Python script, if the reply contained the </w:t>
      </w:r>
      <w:r w:rsidRPr="00EB5766">
        <w:rPr>
          <w:rStyle w:val="CMDChar"/>
          <w:rFonts w:cs="Arial"/>
        </w:rPr>
        <w:t>&lt;ok/&gt;</w:t>
      </w:r>
      <w:r>
        <w:t xml:space="preserve"> element, verify whether the current hostname has been changed by connecting to the console of the IOS XE VM.</w:t>
      </w:r>
    </w:p>
    <w:p w14:paraId="42403273" w14:textId="77777777" w:rsidR="009564EB" w:rsidRDefault="009564EB" w:rsidP="009564EB">
      <w:pPr>
        <w:pStyle w:val="StepHead"/>
        <w:numPr>
          <w:ilvl w:val="2"/>
          <w:numId w:val="12"/>
        </w:numPr>
      </w:pPr>
      <w:r>
        <w:t>Create a loopback interface</w:t>
      </w:r>
    </w:p>
    <w:p w14:paraId="33DC490F" w14:textId="77777777" w:rsidR="009564EB" w:rsidRDefault="009564EB" w:rsidP="009564EB">
      <w:pPr>
        <w:pStyle w:val="SubStepAlpha"/>
        <w:keepNext/>
        <w:numPr>
          <w:ilvl w:val="3"/>
          <w:numId w:val="19"/>
        </w:numPr>
      </w:pPr>
      <w:r>
        <w:t xml:space="preserve">Update the </w:t>
      </w:r>
      <w:proofErr w:type="spellStart"/>
      <w:r w:rsidRPr="00EB5766">
        <w:rPr>
          <w:rStyle w:val="CMDChar"/>
          <w:rFonts w:cs="Arial"/>
          <w:b/>
        </w:rPr>
        <w:t>netconf_data</w:t>
      </w:r>
      <w:proofErr w:type="spellEnd"/>
      <w:r>
        <w:t xml:space="preserve"> variable to hold a configuration update that creates a new loopback </w:t>
      </w:r>
      <w:r w:rsidRPr="006E524F">
        <w:rPr>
          <w:b/>
        </w:rPr>
        <w:t>100</w:t>
      </w:r>
      <w:r>
        <w:t xml:space="preserve"> interface with the IP address </w:t>
      </w:r>
      <w:r w:rsidRPr="00EB5766">
        <w:t>100.100.100.100/24</w:t>
      </w:r>
      <w:r>
        <w:t>:</w:t>
      </w:r>
    </w:p>
    <w:p w14:paraId="24EB91C7" w14:textId="77777777" w:rsidR="009564EB" w:rsidRDefault="009564EB" w:rsidP="009564EB">
      <w:pPr>
        <w:pStyle w:val="CMD"/>
      </w:pPr>
      <w:proofErr w:type="spellStart"/>
      <w:r>
        <w:t>netconf_data</w:t>
      </w:r>
      <w:proofErr w:type="spellEnd"/>
      <w:r>
        <w:t xml:space="preserve"> = """</w:t>
      </w:r>
    </w:p>
    <w:p w14:paraId="7C444426" w14:textId="77777777" w:rsidR="009564EB" w:rsidRDefault="009564EB" w:rsidP="009564EB">
      <w:pPr>
        <w:pStyle w:val="CMD"/>
      </w:pPr>
      <w:r>
        <w:t>&lt;config&gt;</w:t>
      </w:r>
    </w:p>
    <w:p w14:paraId="61F7633C" w14:textId="77777777" w:rsidR="009564EB" w:rsidRDefault="009564EB" w:rsidP="009564EB">
      <w:pPr>
        <w:pStyle w:val="CMD"/>
      </w:pPr>
      <w:r>
        <w:t xml:space="preserve"> &lt;native </w:t>
      </w:r>
      <w:proofErr w:type="spellStart"/>
      <w:r>
        <w:t>xmlns</w:t>
      </w:r>
      <w:proofErr w:type="spellEnd"/>
      <w:r>
        <w:t>="http://cisco.com/ns/yang/Cisco-IOS-XE-native"&gt;</w:t>
      </w:r>
    </w:p>
    <w:p w14:paraId="6AA6D155" w14:textId="77777777" w:rsidR="009564EB" w:rsidRDefault="009564EB" w:rsidP="009564EB">
      <w:pPr>
        <w:pStyle w:val="CMD"/>
      </w:pPr>
      <w:r>
        <w:t xml:space="preserve">  &lt;interface&gt;</w:t>
      </w:r>
    </w:p>
    <w:p w14:paraId="1CB9903C" w14:textId="77777777" w:rsidR="009564EB" w:rsidRDefault="009564EB" w:rsidP="009564EB">
      <w:pPr>
        <w:pStyle w:val="CMD"/>
      </w:pPr>
      <w:r>
        <w:t xml:space="preserve">   &lt;Loopback&gt;</w:t>
      </w:r>
    </w:p>
    <w:p w14:paraId="15DF05EC" w14:textId="77777777" w:rsidR="009564EB" w:rsidRDefault="009564EB" w:rsidP="009564EB">
      <w:pPr>
        <w:pStyle w:val="CMD"/>
      </w:pPr>
      <w:r>
        <w:t xml:space="preserve">    &lt;name&gt;</w:t>
      </w:r>
      <w:r w:rsidRPr="006E524F">
        <w:rPr>
          <w:b/>
        </w:rPr>
        <w:t>100</w:t>
      </w:r>
      <w:r>
        <w:t>&lt;/name&gt;</w:t>
      </w:r>
    </w:p>
    <w:p w14:paraId="27F2E416" w14:textId="77777777" w:rsidR="009564EB" w:rsidRDefault="009564EB" w:rsidP="009564EB">
      <w:pPr>
        <w:pStyle w:val="CMD"/>
      </w:pPr>
      <w:r>
        <w:t xml:space="preserve">    &lt;description&gt;TEST1&lt;/description&gt;</w:t>
      </w:r>
    </w:p>
    <w:p w14:paraId="2C24E00F" w14:textId="77777777" w:rsidR="009564EB" w:rsidRDefault="009564EB" w:rsidP="009564EB">
      <w:pPr>
        <w:pStyle w:val="CMD"/>
      </w:pPr>
      <w:r>
        <w:t xml:space="preserve">    &lt;</w:t>
      </w:r>
      <w:proofErr w:type="spellStart"/>
      <w:r>
        <w:t>ip</w:t>
      </w:r>
      <w:proofErr w:type="spellEnd"/>
      <w:r>
        <w:t>&gt;</w:t>
      </w:r>
    </w:p>
    <w:p w14:paraId="1DB45E8B" w14:textId="77777777" w:rsidR="009564EB" w:rsidRDefault="009564EB" w:rsidP="009564EB">
      <w:pPr>
        <w:pStyle w:val="CMD"/>
      </w:pPr>
      <w:r>
        <w:t xml:space="preserve">     &lt;address&gt;</w:t>
      </w:r>
    </w:p>
    <w:p w14:paraId="2B9BABBA" w14:textId="77777777" w:rsidR="009564EB" w:rsidRDefault="009564EB" w:rsidP="009564EB">
      <w:pPr>
        <w:pStyle w:val="CMD"/>
      </w:pPr>
      <w:r>
        <w:t xml:space="preserve">      &lt;primary&gt;</w:t>
      </w:r>
    </w:p>
    <w:p w14:paraId="0E17BF03" w14:textId="77777777" w:rsidR="009564EB" w:rsidRDefault="009564EB" w:rsidP="009564EB">
      <w:pPr>
        <w:pStyle w:val="CMD"/>
      </w:pPr>
      <w:r>
        <w:t xml:space="preserve">       &lt;address&gt;</w:t>
      </w:r>
      <w:r w:rsidRPr="006E524F">
        <w:rPr>
          <w:b/>
        </w:rPr>
        <w:t>100.100.100.100</w:t>
      </w:r>
      <w:r>
        <w:t>&lt;/address&gt;</w:t>
      </w:r>
    </w:p>
    <w:p w14:paraId="400791A8" w14:textId="77777777" w:rsidR="009564EB" w:rsidRDefault="009564EB" w:rsidP="009564EB">
      <w:pPr>
        <w:pStyle w:val="CMD"/>
      </w:pPr>
      <w:r>
        <w:t xml:space="preserve">       &lt;mask&gt;255.255.255.0&lt;/mask&gt;</w:t>
      </w:r>
    </w:p>
    <w:p w14:paraId="7D6BC361" w14:textId="77777777" w:rsidR="009564EB" w:rsidRDefault="009564EB" w:rsidP="009564EB">
      <w:pPr>
        <w:pStyle w:val="CMD"/>
      </w:pPr>
      <w:r>
        <w:t xml:space="preserve">      &lt;/primary&gt;</w:t>
      </w:r>
    </w:p>
    <w:p w14:paraId="2A3348EA" w14:textId="77777777" w:rsidR="009564EB" w:rsidRDefault="009564EB" w:rsidP="009564EB">
      <w:pPr>
        <w:pStyle w:val="CMD"/>
      </w:pPr>
      <w:r>
        <w:t xml:space="preserve">     &lt;/address&gt;</w:t>
      </w:r>
    </w:p>
    <w:p w14:paraId="0C810969" w14:textId="77777777" w:rsidR="009564EB" w:rsidRDefault="009564EB" w:rsidP="009564EB">
      <w:pPr>
        <w:pStyle w:val="CMD"/>
      </w:pPr>
      <w:r>
        <w:t xml:space="preserve">    &lt;/</w:t>
      </w:r>
      <w:proofErr w:type="spellStart"/>
      <w:r>
        <w:t>ip</w:t>
      </w:r>
      <w:proofErr w:type="spellEnd"/>
      <w:r>
        <w:t>&gt;</w:t>
      </w:r>
    </w:p>
    <w:p w14:paraId="4D52B0CC" w14:textId="77777777" w:rsidR="009564EB" w:rsidRDefault="009564EB" w:rsidP="009564EB">
      <w:pPr>
        <w:pStyle w:val="CMD"/>
      </w:pPr>
      <w:r>
        <w:t xml:space="preserve">   &lt;/Loopback&gt;</w:t>
      </w:r>
    </w:p>
    <w:p w14:paraId="78557007" w14:textId="77777777" w:rsidR="009564EB" w:rsidRDefault="009564EB" w:rsidP="009564EB">
      <w:pPr>
        <w:pStyle w:val="CMD"/>
      </w:pPr>
      <w:r>
        <w:t xml:space="preserve">  &lt;/interface&gt;</w:t>
      </w:r>
    </w:p>
    <w:p w14:paraId="00B7A84B" w14:textId="77777777" w:rsidR="009564EB" w:rsidRDefault="009564EB" w:rsidP="009564EB">
      <w:pPr>
        <w:pStyle w:val="CMD"/>
      </w:pPr>
      <w:r>
        <w:t xml:space="preserve"> &lt;/native&gt;</w:t>
      </w:r>
    </w:p>
    <w:p w14:paraId="20C00084" w14:textId="77777777" w:rsidR="009564EB" w:rsidRDefault="009564EB" w:rsidP="009564EB">
      <w:pPr>
        <w:pStyle w:val="CMD"/>
      </w:pPr>
      <w:r>
        <w:t>&lt;/config&gt;</w:t>
      </w:r>
    </w:p>
    <w:p w14:paraId="00E0956F" w14:textId="77777777" w:rsidR="009564EB" w:rsidRDefault="009564EB" w:rsidP="009564EB">
      <w:pPr>
        <w:pStyle w:val="CMD"/>
      </w:pPr>
      <w:r>
        <w:t>"""</w:t>
      </w:r>
    </w:p>
    <w:p w14:paraId="42D17B42" w14:textId="77777777" w:rsidR="009564EB" w:rsidRDefault="009564EB" w:rsidP="009564EB">
      <w:pPr>
        <w:pStyle w:val="SubStepAlpha"/>
        <w:numPr>
          <w:ilvl w:val="3"/>
          <w:numId w:val="17"/>
        </w:numPr>
      </w:pPr>
      <w:r>
        <w:t>Add the new loopback 100 interface by editing the existing device configuration using the “</w:t>
      </w:r>
      <w:proofErr w:type="spellStart"/>
      <w:r w:rsidRPr="00EB5766">
        <w:rPr>
          <w:rStyle w:val="CMDChar"/>
          <w:rFonts w:cs="Arial"/>
        </w:rPr>
        <w:t>edit_</w:t>
      </w:r>
      <w:proofErr w:type="gramStart"/>
      <w:r w:rsidRPr="00EB5766">
        <w:rPr>
          <w:rStyle w:val="CMDChar"/>
          <w:rFonts w:cs="Arial"/>
        </w:rPr>
        <w:t>config</w:t>
      </w:r>
      <w:proofErr w:type="spellEnd"/>
      <w:r w:rsidRPr="00EB5766">
        <w:rPr>
          <w:rStyle w:val="CMDChar"/>
          <w:rFonts w:cs="Arial"/>
        </w:rPr>
        <w:t>(</w:t>
      </w:r>
      <w:proofErr w:type="gramEnd"/>
      <w:r w:rsidRPr="00EB5766">
        <w:rPr>
          <w:rStyle w:val="CMDChar"/>
          <w:rFonts w:cs="Arial"/>
        </w:rPr>
        <w:t>)</w:t>
      </w:r>
      <w:r>
        <w:t>” function:</w:t>
      </w:r>
    </w:p>
    <w:p w14:paraId="79727073" w14:textId="77777777" w:rsidR="009564EB" w:rsidRDefault="009564EB" w:rsidP="009564EB">
      <w:pPr>
        <w:pStyle w:val="CMD"/>
      </w:pPr>
      <w:proofErr w:type="spellStart"/>
      <w:r>
        <w:t>netconf_reply</w:t>
      </w:r>
      <w:proofErr w:type="spellEnd"/>
      <w:r>
        <w:t xml:space="preserve"> = </w:t>
      </w:r>
      <w:proofErr w:type="spellStart"/>
      <w:proofErr w:type="gramStart"/>
      <w:r>
        <w:t>m.edit</w:t>
      </w:r>
      <w:proofErr w:type="gramEnd"/>
      <w:r>
        <w:t>_config</w:t>
      </w:r>
      <w:proofErr w:type="spellEnd"/>
      <w:r>
        <w:t>(target="running", config=</w:t>
      </w:r>
      <w:proofErr w:type="spellStart"/>
      <w:r>
        <w:t>netconf_data</w:t>
      </w:r>
      <w:proofErr w:type="spellEnd"/>
      <w:r>
        <w:t>)</w:t>
      </w:r>
    </w:p>
    <w:p w14:paraId="3650D4D4" w14:textId="77777777" w:rsidR="009564EB" w:rsidRDefault="009564EB" w:rsidP="009564EB">
      <w:pPr>
        <w:pStyle w:val="CMD"/>
      </w:pPr>
      <w:r>
        <w:t>print(</w:t>
      </w:r>
      <w:proofErr w:type="gramStart"/>
      <w:r>
        <w:t>xml.dom.minidom</w:t>
      </w:r>
      <w:proofErr w:type="gramEnd"/>
      <w:r>
        <w:t>.parseString(netconf_reply.xml).toprettyxml())</w:t>
      </w:r>
    </w:p>
    <w:p w14:paraId="560195F7" w14:textId="77777777" w:rsidR="009564EB" w:rsidRDefault="009564EB" w:rsidP="009564EB">
      <w:pPr>
        <w:pStyle w:val="SubStepAlpha"/>
        <w:numPr>
          <w:ilvl w:val="3"/>
          <w:numId w:val="17"/>
        </w:numPr>
      </w:pPr>
      <w:r>
        <w:t xml:space="preserve">Before executing the updated Python script, check the existing loopback interface by connecting to the console of the IOS XE VM using the </w:t>
      </w:r>
      <w:r w:rsidRPr="00EB5766">
        <w:rPr>
          <w:b/>
        </w:rPr>
        <w:t xml:space="preserve">show </w:t>
      </w:r>
      <w:proofErr w:type="spellStart"/>
      <w:r w:rsidRPr="00EB5766">
        <w:rPr>
          <w:b/>
        </w:rPr>
        <w:t>ip</w:t>
      </w:r>
      <w:proofErr w:type="spellEnd"/>
      <w:r w:rsidRPr="00EB5766">
        <w:rPr>
          <w:b/>
        </w:rPr>
        <w:t xml:space="preserve"> int brief</w:t>
      </w:r>
      <w:r>
        <w:t xml:space="preserve"> and </w:t>
      </w:r>
      <w:r w:rsidRPr="00EB5766">
        <w:rPr>
          <w:b/>
        </w:rPr>
        <w:t>show int desc</w:t>
      </w:r>
      <w:r>
        <w:t xml:space="preserve"> commands.</w:t>
      </w:r>
    </w:p>
    <w:p w14:paraId="436EF4A1" w14:textId="6C441900" w:rsidR="009564EB" w:rsidRDefault="009564EB" w:rsidP="009564EB">
      <w:pPr>
        <w:pStyle w:val="SubStepAlpha"/>
        <w:numPr>
          <w:ilvl w:val="3"/>
          <w:numId w:val="17"/>
        </w:numPr>
      </w:pPr>
      <w:r>
        <w:t>Execute the Python script and explore the output</w:t>
      </w:r>
    </w:p>
    <w:p w14:paraId="5CFFAD06" w14:textId="77777777" w:rsidR="009564EB" w:rsidRDefault="009564EB" w:rsidP="009564EB">
      <w:pPr>
        <w:pStyle w:val="SubStepAlpha"/>
        <w:numPr>
          <w:ilvl w:val="3"/>
          <w:numId w:val="17"/>
        </w:numPr>
      </w:pPr>
      <w:r>
        <w:t xml:space="preserve">After executing the Python script, if the reply contained the </w:t>
      </w:r>
      <w:r w:rsidRPr="00EB5766">
        <w:rPr>
          <w:rStyle w:val="CMDChar"/>
          <w:rFonts w:cs="Arial"/>
        </w:rPr>
        <w:t>&lt;ok/&gt;</w:t>
      </w:r>
      <w:r>
        <w:t xml:space="preserve"> element, verify whether the current loopback interfaces have changed by connecting to the console of the IOS XE VM.</w:t>
      </w:r>
    </w:p>
    <w:p w14:paraId="5423C511" w14:textId="77777777" w:rsidR="009564EB" w:rsidRDefault="009564EB" w:rsidP="009564EB">
      <w:pPr>
        <w:pStyle w:val="StepHead"/>
        <w:numPr>
          <w:ilvl w:val="2"/>
          <w:numId w:val="12"/>
        </w:numPr>
      </w:pPr>
      <w:r>
        <w:t>Attempt to create a new loopback interface with a conflicting IP address.</w:t>
      </w:r>
    </w:p>
    <w:p w14:paraId="7B4BEF98" w14:textId="77777777" w:rsidR="009564EB" w:rsidRDefault="009564EB" w:rsidP="009564EB">
      <w:pPr>
        <w:pStyle w:val="SubStepAlpha"/>
        <w:keepNext/>
        <w:numPr>
          <w:ilvl w:val="3"/>
          <w:numId w:val="20"/>
        </w:numPr>
      </w:pPr>
      <w:r>
        <w:t xml:space="preserve">Update the </w:t>
      </w:r>
      <w:proofErr w:type="spellStart"/>
      <w:r w:rsidRPr="00EB5766">
        <w:rPr>
          <w:rStyle w:val="CMDChar"/>
          <w:rFonts w:cs="Arial"/>
          <w:b/>
        </w:rPr>
        <w:t>netconf_data</w:t>
      </w:r>
      <w:proofErr w:type="spellEnd"/>
      <w:r>
        <w:t xml:space="preserve"> variable to hold a configuration update that creates a new loopback </w:t>
      </w:r>
      <w:r w:rsidRPr="006E524F">
        <w:rPr>
          <w:b/>
        </w:rPr>
        <w:t>111</w:t>
      </w:r>
      <w:r>
        <w:t xml:space="preserve"> interface with the same IP address as on loopback 100: 100.100.100.100/32:</w:t>
      </w:r>
    </w:p>
    <w:p w14:paraId="2B3392EE" w14:textId="77777777" w:rsidR="009564EB" w:rsidRDefault="009564EB" w:rsidP="009564EB">
      <w:pPr>
        <w:pStyle w:val="CMD"/>
      </w:pPr>
      <w:proofErr w:type="spellStart"/>
      <w:r>
        <w:t>netconf_data</w:t>
      </w:r>
      <w:proofErr w:type="spellEnd"/>
      <w:r>
        <w:t xml:space="preserve"> = """</w:t>
      </w:r>
    </w:p>
    <w:p w14:paraId="74987FE9" w14:textId="77777777" w:rsidR="009564EB" w:rsidRDefault="009564EB" w:rsidP="009564EB">
      <w:pPr>
        <w:pStyle w:val="CMD"/>
      </w:pPr>
      <w:r>
        <w:t>&lt;config&gt;</w:t>
      </w:r>
    </w:p>
    <w:p w14:paraId="19700A7A" w14:textId="77777777" w:rsidR="009564EB" w:rsidRDefault="009564EB" w:rsidP="009564EB">
      <w:pPr>
        <w:pStyle w:val="CMD"/>
      </w:pPr>
      <w:r>
        <w:t xml:space="preserve"> &lt;native </w:t>
      </w:r>
      <w:proofErr w:type="spellStart"/>
      <w:r>
        <w:t>xmlns</w:t>
      </w:r>
      <w:proofErr w:type="spellEnd"/>
      <w:r>
        <w:t>="http://cisco.com/ns/yang/Cisco-IOS-XE-native"&gt;</w:t>
      </w:r>
    </w:p>
    <w:p w14:paraId="7A4EB578" w14:textId="77777777" w:rsidR="009564EB" w:rsidRDefault="009564EB" w:rsidP="009564EB">
      <w:pPr>
        <w:pStyle w:val="CMD"/>
      </w:pPr>
      <w:r>
        <w:t xml:space="preserve">  &lt;interface&gt;</w:t>
      </w:r>
    </w:p>
    <w:p w14:paraId="3894C3EA" w14:textId="77777777" w:rsidR="009564EB" w:rsidRDefault="009564EB" w:rsidP="009564EB">
      <w:pPr>
        <w:pStyle w:val="CMD"/>
      </w:pPr>
      <w:r>
        <w:lastRenderedPageBreak/>
        <w:t xml:space="preserve">   &lt;Loopback&gt;</w:t>
      </w:r>
    </w:p>
    <w:p w14:paraId="3E2CC3A5" w14:textId="77777777" w:rsidR="009564EB" w:rsidRDefault="009564EB" w:rsidP="009564EB">
      <w:pPr>
        <w:pStyle w:val="CMD"/>
      </w:pPr>
      <w:r>
        <w:t xml:space="preserve">    &lt;name&gt;</w:t>
      </w:r>
      <w:r w:rsidRPr="006E524F">
        <w:rPr>
          <w:b/>
        </w:rPr>
        <w:t>111</w:t>
      </w:r>
      <w:r>
        <w:t>&lt;/name&gt;</w:t>
      </w:r>
    </w:p>
    <w:p w14:paraId="565A7066" w14:textId="77777777" w:rsidR="009564EB" w:rsidRDefault="009564EB" w:rsidP="009564EB">
      <w:pPr>
        <w:pStyle w:val="CMD"/>
      </w:pPr>
      <w:r>
        <w:t xml:space="preserve">    &lt;description&gt;TEST1&lt;/description&gt;</w:t>
      </w:r>
    </w:p>
    <w:p w14:paraId="6696E2A0" w14:textId="77777777" w:rsidR="009564EB" w:rsidRDefault="009564EB" w:rsidP="009564EB">
      <w:pPr>
        <w:pStyle w:val="CMD"/>
      </w:pPr>
      <w:r>
        <w:t xml:space="preserve">    &lt;</w:t>
      </w:r>
      <w:proofErr w:type="spellStart"/>
      <w:r>
        <w:t>ip</w:t>
      </w:r>
      <w:proofErr w:type="spellEnd"/>
      <w:r>
        <w:t>&gt;</w:t>
      </w:r>
    </w:p>
    <w:p w14:paraId="458111B4" w14:textId="77777777" w:rsidR="009564EB" w:rsidRDefault="009564EB" w:rsidP="009564EB">
      <w:pPr>
        <w:pStyle w:val="CMD"/>
      </w:pPr>
      <w:r>
        <w:t xml:space="preserve">     &lt;address&gt;</w:t>
      </w:r>
    </w:p>
    <w:p w14:paraId="039110B8" w14:textId="77777777" w:rsidR="009564EB" w:rsidRDefault="009564EB" w:rsidP="009564EB">
      <w:pPr>
        <w:pStyle w:val="CMD"/>
      </w:pPr>
      <w:r>
        <w:t xml:space="preserve">      &lt;primary&gt;</w:t>
      </w:r>
    </w:p>
    <w:p w14:paraId="6F3B0CA7" w14:textId="77777777" w:rsidR="009564EB" w:rsidRDefault="009564EB" w:rsidP="009564EB">
      <w:pPr>
        <w:pStyle w:val="CMD"/>
      </w:pPr>
      <w:r>
        <w:t xml:space="preserve">       &lt;address&gt;</w:t>
      </w:r>
      <w:r w:rsidRPr="006E524F">
        <w:rPr>
          <w:b/>
        </w:rPr>
        <w:t>100.100.100.100</w:t>
      </w:r>
      <w:r>
        <w:t>&lt;/address&gt;</w:t>
      </w:r>
    </w:p>
    <w:p w14:paraId="47614A25" w14:textId="77777777" w:rsidR="009564EB" w:rsidRDefault="009564EB" w:rsidP="009564EB">
      <w:pPr>
        <w:pStyle w:val="CMD"/>
      </w:pPr>
      <w:r>
        <w:t xml:space="preserve">       &lt;mask&gt;255.255.255.0&lt;/mask&gt;</w:t>
      </w:r>
    </w:p>
    <w:p w14:paraId="7A66416F" w14:textId="77777777" w:rsidR="009564EB" w:rsidRDefault="009564EB" w:rsidP="009564EB">
      <w:pPr>
        <w:pStyle w:val="CMD"/>
      </w:pPr>
      <w:r>
        <w:t xml:space="preserve">      &lt;/primary&gt;</w:t>
      </w:r>
    </w:p>
    <w:p w14:paraId="3FE930EA" w14:textId="77777777" w:rsidR="009564EB" w:rsidRDefault="009564EB" w:rsidP="009564EB">
      <w:pPr>
        <w:pStyle w:val="CMD"/>
      </w:pPr>
      <w:r>
        <w:t xml:space="preserve">     &lt;/address&gt;</w:t>
      </w:r>
    </w:p>
    <w:p w14:paraId="700668EE" w14:textId="77777777" w:rsidR="009564EB" w:rsidRDefault="009564EB" w:rsidP="009564EB">
      <w:pPr>
        <w:pStyle w:val="CMD"/>
      </w:pPr>
      <w:r>
        <w:t xml:space="preserve">    &lt;/</w:t>
      </w:r>
      <w:proofErr w:type="spellStart"/>
      <w:r>
        <w:t>ip</w:t>
      </w:r>
      <w:proofErr w:type="spellEnd"/>
      <w:r>
        <w:t>&gt;</w:t>
      </w:r>
    </w:p>
    <w:p w14:paraId="40F47031" w14:textId="77777777" w:rsidR="009564EB" w:rsidRDefault="009564EB" w:rsidP="009564EB">
      <w:pPr>
        <w:pStyle w:val="CMD"/>
      </w:pPr>
      <w:r>
        <w:t xml:space="preserve">   &lt;/Loopback&gt;</w:t>
      </w:r>
    </w:p>
    <w:p w14:paraId="7C80D9D8" w14:textId="77777777" w:rsidR="009564EB" w:rsidRDefault="009564EB" w:rsidP="009564EB">
      <w:pPr>
        <w:pStyle w:val="CMD"/>
      </w:pPr>
      <w:r>
        <w:t xml:space="preserve">  &lt;/interface&gt;</w:t>
      </w:r>
    </w:p>
    <w:p w14:paraId="76322FB2" w14:textId="77777777" w:rsidR="009564EB" w:rsidRDefault="009564EB" w:rsidP="009564EB">
      <w:pPr>
        <w:pStyle w:val="CMD"/>
      </w:pPr>
      <w:r>
        <w:t xml:space="preserve"> &lt;/native&gt;</w:t>
      </w:r>
    </w:p>
    <w:p w14:paraId="7E5CC628" w14:textId="77777777" w:rsidR="009564EB" w:rsidRDefault="009564EB" w:rsidP="009564EB">
      <w:pPr>
        <w:pStyle w:val="CMD"/>
      </w:pPr>
      <w:r>
        <w:t>&lt;/config&gt;</w:t>
      </w:r>
    </w:p>
    <w:p w14:paraId="482AEE88" w14:textId="77777777" w:rsidR="009564EB" w:rsidRDefault="009564EB" w:rsidP="009564EB">
      <w:pPr>
        <w:pStyle w:val="CMD"/>
      </w:pPr>
      <w:r>
        <w:t>"""</w:t>
      </w:r>
    </w:p>
    <w:p w14:paraId="320DB6F1" w14:textId="77777777" w:rsidR="009564EB" w:rsidRDefault="009564EB" w:rsidP="009564EB">
      <w:pPr>
        <w:pStyle w:val="SubStepAlpha"/>
        <w:numPr>
          <w:ilvl w:val="3"/>
          <w:numId w:val="17"/>
        </w:numPr>
      </w:pPr>
      <w:r>
        <w:t>Attempt to add the new loopback 111 interface by editing the existing device configuration using the “</w:t>
      </w:r>
      <w:proofErr w:type="spellStart"/>
      <w:r w:rsidRPr="00EB5766">
        <w:rPr>
          <w:rStyle w:val="CMDChar"/>
          <w:rFonts w:cs="Arial"/>
        </w:rPr>
        <w:t>edit_</w:t>
      </w:r>
      <w:proofErr w:type="gramStart"/>
      <w:r w:rsidRPr="00EB5766">
        <w:rPr>
          <w:rStyle w:val="CMDChar"/>
          <w:rFonts w:cs="Arial"/>
        </w:rPr>
        <w:t>config</w:t>
      </w:r>
      <w:proofErr w:type="spellEnd"/>
      <w:r w:rsidRPr="00EB5766">
        <w:rPr>
          <w:rStyle w:val="CMDChar"/>
          <w:rFonts w:cs="Arial"/>
        </w:rPr>
        <w:t>(</w:t>
      </w:r>
      <w:proofErr w:type="gramEnd"/>
      <w:r w:rsidRPr="00EB5766">
        <w:rPr>
          <w:rStyle w:val="CMDChar"/>
          <w:rFonts w:cs="Arial"/>
        </w:rPr>
        <w:t>)</w:t>
      </w:r>
      <w:r>
        <w:t>” function:</w:t>
      </w:r>
    </w:p>
    <w:p w14:paraId="533005BB" w14:textId="77777777" w:rsidR="009564EB" w:rsidRDefault="009564EB" w:rsidP="009564EB">
      <w:pPr>
        <w:pStyle w:val="CMD"/>
      </w:pPr>
      <w:proofErr w:type="spellStart"/>
      <w:r>
        <w:t>netconf_reply</w:t>
      </w:r>
      <w:proofErr w:type="spellEnd"/>
      <w:r>
        <w:t xml:space="preserve"> = </w:t>
      </w:r>
      <w:proofErr w:type="spellStart"/>
      <w:proofErr w:type="gramStart"/>
      <w:r>
        <w:t>m.edit</w:t>
      </w:r>
      <w:proofErr w:type="gramEnd"/>
      <w:r>
        <w:t>_config</w:t>
      </w:r>
      <w:proofErr w:type="spellEnd"/>
      <w:r>
        <w:t>(target="running", config=</w:t>
      </w:r>
      <w:proofErr w:type="spellStart"/>
      <w:r>
        <w:t>netconf_data</w:t>
      </w:r>
      <w:proofErr w:type="spellEnd"/>
      <w:r>
        <w:t>)</w:t>
      </w:r>
    </w:p>
    <w:p w14:paraId="7458AA07" w14:textId="77777777" w:rsidR="009564EB" w:rsidRDefault="009564EB" w:rsidP="009564EB">
      <w:pPr>
        <w:pStyle w:val="CMD"/>
      </w:pPr>
      <w:r>
        <w:t>print(</w:t>
      </w:r>
      <w:proofErr w:type="gramStart"/>
      <w:r>
        <w:t>xml.dom.minidom</w:t>
      </w:r>
      <w:proofErr w:type="gramEnd"/>
      <w:r>
        <w:t>.parseString(netconf_reply.xml).toprettyxml())</w:t>
      </w:r>
    </w:p>
    <w:p w14:paraId="087FB93F" w14:textId="77777777" w:rsidR="009564EB" w:rsidRDefault="009564EB" w:rsidP="009564EB">
      <w:pPr>
        <w:pStyle w:val="SubStepAlpha"/>
        <w:numPr>
          <w:ilvl w:val="3"/>
          <w:numId w:val="17"/>
        </w:numPr>
      </w:pPr>
      <w:r>
        <w:t xml:space="preserve">Before executing the updated Python script, check the existing loopback interface by connecting to the console of the IOS XE VM </w:t>
      </w:r>
      <w:proofErr w:type="gramStart"/>
      <w:r>
        <w:t>using  the</w:t>
      </w:r>
      <w:proofErr w:type="gramEnd"/>
      <w:r>
        <w:t xml:space="preserve"> </w:t>
      </w:r>
      <w:r w:rsidRPr="00EB5766">
        <w:rPr>
          <w:b/>
        </w:rPr>
        <w:t xml:space="preserve">show </w:t>
      </w:r>
      <w:proofErr w:type="spellStart"/>
      <w:r w:rsidRPr="00EB5766">
        <w:rPr>
          <w:b/>
        </w:rPr>
        <w:t>ip</w:t>
      </w:r>
      <w:proofErr w:type="spellEnd"/>
      <w:r w:rsidRPr="00EB5766">
        <w:rPr>
          <w:b/>
        </w:rPr>
        <w:t xml:space="preserve"> int brief</w:t>
      </w:r>
      <w:r>
        <w:t xml:space="preserve"> and </w:t>
      </w:r>
      <w:r w:rsidRPr="00EB5766">
        <w:rPr>
          <w:b/>
        </w:rPr>
        <w:t>show int desc</w:t>
      </w:r>
      <w:r>
        <w:t xml:space="preserve"> commands.</w:t>
      </w:r>
    </w:p>
    <w:p w14:paraId="38612D38" w14:textId="62412752" w:rsidR="009564EB" w:rsidRDefault="009564EB" w:rsidP="009564EB">
      <w:pPr>
        <w:pStyle w:val="SubStepAlpha"/>
        <w:numPr>
          <w:ilvl w:val="3"/>
          <w:numId w:val="17"/>
        </w:numPr>
      </w:pPr>
      <w:r>
        <w:t>Execute the Python script and explore the output.</w:t>
      </w:r>
    </w:p>
    <w:p w14:paraId="2DE97EBB" w14:textId="77777777" w:rsidR="009564EB" w:rsidRDefault="009564EB" w:rsidP="009564EB">
      <w:pPr>
        <w:pStyle w:val="SubStepAlpha"/>
        <w:numPr>
          <w:ilvl w:val="0"/>
          <w:numId w:val="0"/>
        </w:numPr>
        <w:ind w:left="720"/>
      </w:pPr>
      <w:r>
        <w:t>The device has refused one or more configuration settings. With NETCONF, thanks to the transactional behavior, no partial configuration change has been applied but the whole transaction was canceled.</w:t>
      </w:r>
    </w:p>
    <w:p w14:paraId="71AF9DAE" w14:textId="084592D3" w:rsidR="009564EB" w:rsidRDefault="009564EB" w:rsidP="009564EB">
      <w:pPr>
        <w:pStyle w:val="SubStepAlpha"/>
        <w:numPr>
          <w:ilvl w:val="3"/>
          <w:numId w:val="17"/>
        </w:numPr>
      </w:pPr>
      <w:r>
        <w:t>After executing the Python script, verify that no configuration changes, not even partial, have been applied.</w:t>
      </w:r>
    </w:p>
    <w:p w14:paraId="5DC2B001" w14:textId="798E07C0" w:rsidR="00C162C0" w:rsidRPr="009564EB" w:rsidRDefault="009564EB" w:rsidP="009564EB">
      <w:pPr>
        <w:pStyle w:val="ConfigWindow"/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</w:pPr>
      <w:r w:rsidRPr="009564EB"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  <w:t>End of document</w:t>
      </w:r>
    </w:p>
    <w:sectPr w:rsidR="00C162C0" w:rsidRPr="009564EB" w:rsidSect="009C31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19050" w14:textId="77777777" w:rsidR="00A76F7F" w:rsidRDefault="00A76F7F" w:rsidP="00710659">
      <w:pPr>
        <w:spacing w:after="0" w:line="240" w:lineRule="auto"/>
      </w:pPr>
      <w:r>
        <w:separator/>
      </w:r>
    </w:p>
    <w:p w14:paraId="47BA2CD2" w14:textId="77777777" w:rsidR="00A76F7F" w:rsidRDefault="00A76F7F"/>
  </w:endnote>
  <w:endnote w:type="continuationSeparator" w:id="0">
    <w:p w14:paraId="26C9509C" w14:textId="77777777" w:rsidR="00A76F7F" w:rsidRDefault="00A76F7F" w:rsidP="00710659">
      <w:pPr>
        <w:spacing w:after="0" w:line="240" w:lineRule="auto"/>
      </w:pPr>
      <w:r>
        <w:continuationSeparator/>
      </w:r>
    </w:p>
    <w:p w14:paraId="14263622" w14:textId="77777777" w:rsidR="00A76F7F" w:rsidRDefault="00A76F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CA2A1" w14:textId="6B2CFB0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564EB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3123F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C3C0" w14:textId="7B2615A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564EB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3123F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96149" w14:textId="77777777" w:rsidR="00A76F7F" w:rsidRDefault="00A76F7F" w:rsidP="00710659">
      <w:pPr>
        <w:spacing w:after="0" w:line="240" w:lineRule="auto"/>
      </w:pPr>
      <w:r>
        <w:separator/>
      </w:r>
    </w:p>
    <w:p w14:paraId="2AF5EE7C" w14:textId="77777777" w:rsidR="00A76F7F" w:rsidRDefault="00A76F7F"/>
  </w:footnote>
  <w:footnote w:type="continuationSeparator" w:id="0">
    <w:p w14:paraId="7AC1EC68" w14:textId="77777777" w:rsidR="00A76F7F" w:rsidRDefault="00A76F7F" w:rsidP="00710659">
      <w:pPr>
        <w:spacing w:after="0" w:line="240" w:lineRule="auto"/>
      </w:pPr>
      <w:r>
        <w:continuationSeparator/>
      </w:r>
    </w:p>
    <w:p w14:paraId="7C973D13" w14:textId="77777777" w:rsidR="00A76F7F" w:rsidRDefault="00A76F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1B249DAC991406BBCD5DE2C1D4D3C7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A1E1A4D" w14:textId="01C7C09F" w:rsidR="00926CB2" w:rsidRDefault="009564EB" w:rsidP="008402F2">
        <w:pPr>
          <w:pStyle w:val="PageHead"/>
        </w:pPr>
        <w:r>
          <w:t>Lab – NETCONF w/Python: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841C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1B5371C" wp14:editId="0010131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CB9CD6A4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1830E33"/>
    <w:multiLevelType w:val="multilevel"/>
    <w:tmpl w:val="CB9CD6A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F326B5B"/>
    <w:multiLevelType w:val="hybridMultilevel"/>
    <w:tmpl w:val="995AA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366B7F"/>
    <w:multiLevelType w:val="hybridMultilevel"/>
    <w:tmpl w:val="565C6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 w:numId="1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8"/>
  </w:num>
  <w:num w:numId="15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9"/>
  </w:num>
  <w:num w:numId="19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E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23F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C764F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64EB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F7F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CDDA0"/>
  <w15:docId w15:val="{CBC2C180-B42E-40B3-876A-82E1ED2F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9564E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564E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Section">
    <w:name w:val="Lab Section"/>
    <w:basedOn w:val="Heading2"/>
    <w:next w:val="Normal"/>
    <w:qFormat/>
    <w:rsid w:val="009564EB"/>
    <w:pPr>
      <w:widowControl w:val="0"/>
      <w:numPr>
        <w:ilvl w:val="0"/>
        <w:numId w:val="0"/>
      </w:numPr>
      <w:tabs>
        <w:tab w:val="num" w:pos="0"/>
      </w:tabs>
      <w:outlineLvl w:val="0"/>
    </w:pPr>
    <w:rPr>
      <w:bCs w:val="0"/>
      <w:iCs/>
      <w:sz w:val="24"/>
    </w:rPr>
  </w:style>
  <w:style w:type="paragraph" w:customStyle="1" w:styleId="LabTitle">
    <w:name w:val="Lab Title"/>
    <w:basedOn w:val="Normal"/>
    <w:link w:val="LabTitleChar"/>
    <w:qFormat/>
    <w:rsid w:val="009564EB"/>
    <w:rPr>
      <w:b/>
      <w:sz w:val="32"/>
    </w:rPr>
  </w:style>
  <w:style w:type="paragraph" w:customStyle="1" w:styleId="StepHead">
    <w:name w:val="Step Head"/>
    <w:basedOn w:val="TaskHead"/>
    <w:next w:val="BodyTextL25"/>
    <w:qFormat/>
    <w:rsid w:val="009564EB"/>
    <w:pPr>
      <w:outlineLvl w:val="1"/>
    </w:pPr>
  </w:style>
  <w:style w:type="paragraph" w:customStyle="1" w:styleId="PartHead">
    <w:name w:val="Part Head"/>
    <w:basedOn w:val="Normal"/>
    <w:next w:val="BodyTextL25"/>
    <w:qFormat/>
    <w:rsid w:val="009564EB"/>
    <w:pPr>
      <w:keepNext/>
      <w:spacing w:before="240"/>
      <w:outlineLvl w:val="0"/>
    </w:pPr>
    <w:rPr>
      <w:b/>
      <w:sz w:val="28"/>
    </w:rPr>
  </w:style>
  <w:style w:type="numbering" w:customStyle="1" w:styleId="PartStepSubStepList">
    <w:name w:val="Part_Step_SubStep_List"/>
    <w:basedOn w:val="NoList"/>
    <w:uiPriority w:val="99"/>
    <w:rsid w:val="009564EB"/>
    <w:pPr>
      <w:numPr>
        <w:numId w:val="11"/>
      </w:numPr>
    </w:pPr>
  </w:style>
  <w:style w:type="paragraph" w:customStyle="1" w:styleId="TaskHead">
    <w:name w:val="Task Head"/>
    <w:basedOn w:val="PartHead"/>
    <w:next w:val="BodyTextL25"/>
    <w:rsid w:val="009564EB"/>
    <w:rPr>
      <w:sz w:val="24"/>
    </w:rPr>
  </w:style>
  <w:style w:type="character" w:customStyle="1" w:styleId="LabTitleChar">
    <w:name w:val="Lab Title Char"/>
    <w:link w:val="LabTitle"/>
    <w:rsid w:val="009564EB"/>
    <w:rPr>
      <w:b/>
      <w:sz w:val="32"/>
      <w:szCs w:val="22"/>
    </w:rPr>
  </w:style>
  <w:style w:type="character" w:styleId="Hyperlink">
    <w:name w:val="Hyperlink"/>
    <w:basedOn w:val="DefaultParagraphFont"/>
    <w:unhideWhenUsed/>
    <w:rsid w:val="00956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debeautify.org/xmlviewer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B249DAC991406BBCD5DE2C1D4D3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529D2-E6B6-4653-AF67-36DD667613C5}"/>
      </w:docPartPr>
      <w:docPartBody>
        <w:p w:rsidR="001B3E57" w:rsidRDefault="004552A0">
          <w:pPr>
            <w:pStyle w:val="01B249DAC991406BBCD5DE2C1D4D3C7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A0"/>
    <w:rsid w:val="001B3E57"/>
    <w:rsid w:val="004552A0"/>
    <w:rsid w:val="00F7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B249DAC991406BBCD5DE2C1D4D3C76">
    <w:name w:val="01B249DAC991406BBCD5DE2C1D4D3C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1FD36B-5E8A-4C7C-B434-C86E8F71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5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NETCONF w/Python: Device Configuration</dc:title>
  <dc:creator>DH</dc:creator>
  <dc:description>2017</dc:description>
  <cp:lastModifiedBy>DH</cp:lastModifiedBy>
  <cp:revision>2</cp:revision>
  <dcterms:created xsi:type="dcterms:W3CDTF">2020-04-01T22:29:00Z</dcterms:created>
  <dcterms:modified xsi:type="dcterms:W3CDTF">2020-04-01T22:29:00Z</dcterms:modified>
</cp:coreProperties>
</file>